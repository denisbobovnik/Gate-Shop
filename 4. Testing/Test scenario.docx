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0A0" w:firstRow="1" w:lastRow="0" w:firstColumn="1" w:lastColumn="0" w:noHBand="0" w:noVBand="0"/>
      </w:tblPr>
      <w:tblGrid>
        <w:gridCol w:w="4162"/>
        <w:gridCol w:w="5006"/>
      </w:tblGrid>
      <w:tr w:rsidR="00D118B6" w:rsidRPr="00D5775D" w:rsidTr="00DE218C">
        <w:tc>
          <w:tcPr>
            <w:tcW w:w="4230" w:type="dxa"/>
            <w:shd w:val="clear" w:color="auto" w:fill="D9D9D9" w:themeFill="background1" w:themeFillShade="D9"/>
          </w:tcPr>
          <w:p w:rsidR="00D118B6" w:rsidRPr="006946CA" w:rsidRDefault="00D118B6" w:rsidP="00DE218C">
            <w:pPr>
              <w:pStyle w:val="Golobesedil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Test scenario</w:t>
            </w:r>
            <w:r w:rsidRPr="006946CA">
              <w:rPr>
                <w:rFonts w:ascii="Calibri" w:hAnsi="Calibri" w:cs="Calibri"/>
                <w:b/>
              </w:rPr>
              <w:t>:</w:t>
            </w:r>
            <w:r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[number</w:t>
            </w:r>
            <w:r>
              <w:rPr>
                <w:rFonts w:ascii="Calibri" w:hAnsi="Calibri" w:cs="Calibri"/>
                <w:b/>
              </w:rPr>
              <w:t>]</w:t>
            </w:r>
          </w:p>
          <w:p w:rsidR="00D118B6" w:rsidRPr="00D5775D" w:rsidRDefault="00D118B6" w:rsidP="00DE218C">
            <w:pPr>
              <w:pStyle w:val="Golobesedilo"/>
              <w:jc w:val="both"/>
              <w:rPr>
                <w:rFonts w:ascii="Calibri" w:hAnsi="Calibri" w:cs="Calibri"/>
              </w:rPr>
            </w:pPr>
            <w:r w:rsidRPr="00EF334D">
              <w:rPr>
                <w:rFonts w:ascii="Calibri" w:hAnsi="Calibri" w:cs="Calibri"/>
                <w:b/>
              </w:rPr>
              <w:t>Sistem</w:t>
            </w:r>
            <w:r w:rsidRPr="00D5775D">
              <w:rPr>
                <w:rFonts w:ascii="Calibri" w:hAnsi="Calibri" w:cs="Calibri"/>
              </w:rPr>
              <w:t xml:space="preserve">: </w:t>
            </w:r>
            <w:r>
              <w:rPr>
                <w:rFonts w:ascii="Calibri" w:hAnsi="Calibri" w:cs="Calibri"/>
              </w:rPr>
              <w:t>Gate-Shop</w:t>
            </w:r>
          </w:p>
          <w:p w:rsidR="00D118B6" w:rsidRPr="00D5775D" w:rsidRDefault="00D118B6" w:rsidP="00DE218C">
            <w:pPr>
              <w:pStyle w:val="Golobesedil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Written by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5092" w:type="dxa"/>
            <w:shd w:val="clear" w:color="auto" w:fill="D9D9D9" w:themeFill="background1" w:themeFillShade="D9"/>
          </w:tcPr>
          <w:p w:rsidR="00D118B6" w:rsidRDefault="00D118B6" w:rsidP="00DE218C">
            <w:pPr>
              <w:pStyle w:val="Golobesedil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Date of scenario</w:t>
            </w:r>
            <w:r>
              <w:rPr>
                <w:rFonts w:ascii="Calibri" w:hAnsi="Calibri" w:cs="Calibri"/>
              </w:rPr>
              <w:t>:</w:t>
            </w:r>
          </w:p>
          <w:p w:rsidR="00D118B6" w:rsidRPr="00D5775D" w:rsidRDefault="00D118B6" w:rsidP="00DE218C">
            <w:pPr>
              <w:pStyle w:val="Golobesedilo"/>
              <w:jc w:val="both"/>
              <w:rPr>
                <w:rFonts w:ascii="Calibri" w:hAnsi="Calibri" w:cs="Calibri"/>
              </w:rPr>
            </w:pPr>
          </w:p>
        </w:tc>
      </w:tr>
      <w:tr w:rsidR="00D118B6" w:rsidRPr="00D5775D" w:rsidTr="00DE218C">
        <w:tc>
          <w:tcPr>
            <w:tcW w:w="9322" w:type="dxa"/>
            <w:gridSpan w:val="2"/>
            <w:shd w:val="clear" w:color="auto" w:fill="D9D9D9" w:themeFill="background1" w:themeFillShade="D9"/>
          </w:tcPr>
          <w:p w:rsidR="00D118B6" w:rsidRDefault="00D118B6" w:rsidP="00DE218C">
            <w:pPr>
              <w:pStyle w:val="Golobesedil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Scenario title</w:t>
            </w:r>
            <w:r>
              <w:rPr>
                <w:rFonts w:ascii="Calibri" w:hAnsi="Calibri" w:cs="Calibri"/>
                <w:b/>
              </w:rPr>
              <w:t>:</w:t>
            </w:r>
          </w:p>
          <w:p w:rsidR="00D118B6" w:rsidRPr="00621416" w:rsidRDefault="00D118B6" w:rsidP="00DE218C">
            <w:pPr>
              <w:pStyle w:val="Golobesedilo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Reference to other documents</w:t>
            </w:r>
            <w:r>
              <w:rPr>
                <w:rFonts w:ascii="Calibri" w:hAnsi="Calibri" w:cs="Calibri"/>
                <w:b/>
              </w:rPr>
              <w:t>:</w:t>
            </w:r>
          </w:p>
        </w:tc>
      </w:tr>
    </w:tbl>
    <w:p w:rsidR="00D118B6" w:rsidRPr="00D228E7" w:rsidRDefault="00D118B6" w:rsidP="00D118B6">
      <w:pPr>
        <w:pStyle w:val="Golobesedilo"/>
        <w:ind w:left="360"/>
        <w:rPr>
          <w:rFonts w:ascii="Calibri" w:hAnsi="Calibri" w:cs="Calibri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68"/>
      </w:tblGrid>
      <w:tr w:rsidR="00D118B6" w:rsidRPr="00D5775D" w:rsidTr="00DE218C">
        <w:trPr>
          <w:trHeight w:val="190"/>
        </w:trPr>
        <w:tc>
          <w:tcPr>
            <w:tcW w:w="9322" w:type="dxa"/>
            <w:shd w:val="clear" w:color="auto" w:fill="D9D9D9" w:themeFill="background1" w:themeFillShade="D9"/>
          </w:tcPr>
          <w:p w:rsidR="00D118B6" w:rsidRPr="00E01244" w:rsidRDefault="00D118B6" w:rsidP="00DE218C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Intension</w:t>
            </w:r>
            <w:r>
              <w:rPr>
                <w:rFonts w:ascii="Calibri" w:hAnsi="Calibri" w:cs="Calibri"/>
              </w:rPr>
              <w:t>:</w:t>
            </w:r>
          </w:p>
        </w:tc>
      </w:tr>
      <w:tr w:rsidR="00D118B6" w:rsidRPr="00D5775D" w:rsidTr="00DE218C">
        <w:trPr>
          <w:trHeight w:val="835"/>
        </w:trPr>
        <w:tc>
          <w:tcPr>
            <w:tcW w:w="9322" w:type="dxa"/>
          </w:tcPr>
          <w:p w:rsidR="00D118B6" w:rsidRPr="00D5775D" w:rsidRDefault="00D118B6" w:rsidP="00D118B6">
            <w:pPr>
              <w:pStyle w:val="Golobesedilo"/>
              <w:rPr>
                <w:rFonts w:ascii="Calibri" w:hAnsi="Calibri" w:cs="Calibri"/>
              </w:rPr>
            </w:pPr>
          </w:p>
        </w:tc>
      </w:tr>
      <w:tr w:rsidR="00D118B6" w:rsidRPr="00D5775D" w:rsidTr="00DE218C">
        <w:trPr>
          <w:trHeight w:val="235"/>
        </w:trPr>
        <w:tc>
          <w:tcPr>
            <w:tcW w:w="9322" w:type="dxa"/>
            <w:shd w:val="clear" w:color="auto" w:fill="D9D9D9" w:themeFill="background1" w:themeFillShade="D9"/>
          </w:tcPr>
          <w:p w:rsidR="00D118B6" w:rsidRPr="00E01244" w:rsidRDefault="00D118B6" w:rsidP="00DE218C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Pre-requirements</w:t>
            </w:r>
            <w:r>
              <w:rPr>
                <w:rFonts w:ascii="Calibri" w:hAnsi="Calibri" w:cs="Calibri"/>
              </w:rPr>
              <w:t>:</w:t>
            </w:r>
          </w:p>
        </w:tc>
      </w:tr>
      <w:tr w:rsidR="00D118B6" w:rsidRPr="00D5775D" w:rsidTr="00DE218C">
        <w:trPr>
          <w:trHeight w:val="835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8B6" w:rsidRPr="00D5775D" w:rsidRDefault="00D118B6" w:rsidP="00DE218C">
            <w:pPr>
              <w:pStyle w:val="Golobesedilo"/>
              <w:rPr>
                <w:rFonts w:ascii="Calibri" w:hAnsi="Calibri" w:cs="Calibri"/>
              </w:rPr>
            </w:pPr>
          </w:p>
        </w:tc>
      </w:tr>
      <w:tr w:rsidR="00D118B6" w:rsidRPr="00D5775D" w:rsidTr="00DE218C">
        <w:trPr>
          <w:trHeight w:val="123"/>
        </w:trPr>
        <w:tc>
          <w:tcPr>
            <w:tcW w:w="9322" w:type="dxa"/>
            <w:shd w:val="clear" w:color="auto" w:fill="D9D9D9" w:themeFill="background1" w:themeFillShade="D9"/>
          </w:tcPr>
          <w:p w:rsidR="00D118B6" w:rsidRPr="00E01244" w:rsidRDefault="00D118B6" w:rsidP="00DE218C">
            <w:pPr>
              <w:pStyle w:val="Golobesedil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Input data</w:t>
            </w:r>
            <w:r>
              <w:rPr>
                <w:rFonts w:ascii="Calibri" w:hAnsi="Calibri" w:cs="Calibri"/>
              </w:rPr>
              <w:t>:</w:t>
            </w:r>
          </w:p>
        </w:tc>
      </w:tr>
      <w:tr w:rsidR="00D118B6" w:rsidRPr="00D5775D" w:rsidTr="00DE218C">
        <w:trPr>
          <w:trHeight w:val="835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8B6" w:rsidRPr="00D5775D" w:rsidRDefault="00D118B6" w:rsidP="00DE218C">
            <w:pPr>
              <w:pStyle w:val="Golobesedilo"/>
              <w:rPr>
                <w:rFonts w:ascii="Calibri" w:hAnsi="Calibri" w:cs="Calibri"/>
              </w:rPr>
            </w:pPr>
            <w:bookmarkStart w:id="0" w:name="_GoBack"/>
            <w:bookmarkEnd w:id="0"/>
          </w:p>
        </w:tc>
      </w:tr>
    </w:tbl>
    <w:p w:rsidR="00D118B6" w:rsidRDefault="00D118B6" w:rsidP="00D118B6">
      <w:pPr>
        <w:pStyle w:val="Golobesedilo"/>
        <w:rPr>
          <w:rFonts w:ascii="Calibri" w:hAnsi="Calibri" w:cs="Calibri"/>
        </w:rPr>
      </w:pPr>
    </w:p>
    <w:p w:rsidR="00D118B6" w:rsidRDefault="00D118B6" w:rsidP="00D118B6">
      <w:pPr>
        <w:pStyle w:val="Golobesedilo"/>
        <w:rPr>
          <w:rFonts w:ascii="Calibri" w:hAnsi="Calibri" w:cs="Calibri"/>
        </w:rPr>
      </w:pPr>
    </w:p>
    <w:p w:rsidR="00D118B6" w:rsidRPr="0048305B" w:rsidRDefault="00D118B6" w:rsidP="00D118B6">
      <w:pPr>
        <w:pStyle w:val="Golobesedilo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Scenario</w:t>
      </w:r>
      <w:r w:rsidRPr="0048305B">
        <w:rPr>
          <w:rFonts w:ascii="Calibri" w:hAnsi="Calibri" w:cs="Calibri"/>
          <w:b/>
          <w:u w:val="single"/>
        </w:rPr>
        <w:t xml:space="preserve"> </w:t>
      </w:r>
      <w:r>
        <w:rPr>
          <w:rFonts w:ascii="Calibri" w:hAnsi="Calibri" w:cs="Calibri"/>
          <w:b/>
          <w:u w:val="single"/>
        </w:rPr>
        <w:t>testing</w:t>
      </w:r>
      <w:r w:rsidRPr="0048305B">
        <w:rPr>
          <w:rFonts w:ascii="Calibri" w:hAnsi="Calibri" w:cs="Calibri"/>
          <w:b/>
          <w:u w:val="single"/>
        </w:rPr>
        <w:t>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8"/>
        <w:gridCol w:w="3298"/>
        <w:gridCol w:w="5172"/>
      </w:tblGrid>
      <w:tr w:rsidR="00D118B6" w:rsidRPr="00B07A98" w:rsidTr="00DE218C">
        <w:tc>
          <w:tcPr>
            <w:tcW w:w="699" w:type="dxa"/>
            <w:shd w:val="clear" w:color="auto" w:fill="D9D9D9" w:themeFill="background1" w:themeFillShade="D9"/>
          </w:tcPr>
          <w:p w:rsidR="00D118B6" w:rsidRPr="00B07A98" w:rsidRDefault="00D118B6" w:rsidP="00DE218C">
            <w:pPr>
              <w:pStyle w:val="Golobesedil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Step</w:t>
            </w:r>
          </w:p>
        </w:tc>
        <w:tc>
          <w:tcPr>
            <w:tcW w:w="3343" w:type="dxa"/>
            <w:shd w:val="clear" w:color="auto" w:fill="D9D9D9" w:themeFill="background1" w:themeFillShade="D9"/>
          </w:tcPr>
          <w:p w:rsidR="00D118B6" w:rsidRPr="00B07A98" w:rsidRDefault="00D118B6" w:rsidP="00DE218C">
            <w:pPr>
              <w:pStyle w:val="Golobesedil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Action</w:t>
            </w:r>
          </w:p>
        </w:tc>
        <w:tc>
          <w:tcPr>
            <w:tcW w:w="5246" w:type="dxa"/>
            <w:shd w:val="clear" w:color="auto" w:fill="D9D9D9" w:themeFill="background1" w:themeFillShade="D9"/>
          </w:tcPr>
          <w:p w:rsidR="00D118B6" w:rsidRPr="00B07A98" w:rsidRDefault="00D118B6" w:rsidP="00DE218C">
            <w:pPr>
              <w:pStyle w:val="Golobesedil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Expected result</w:t>
            </w:r>
          </w:p>
        </w:tc>
      </w:tr>
      <w:tr w:rsidR="00D118B6" w:rsidRPr="00D5775D" w:rsidTr="00DE218C">
        <w:tc>
          <w:tcPr>
            <w:tcW w:w="699" w:type="dxa"/>
          </w:tcPr>
          <w:p w:rsidR="00D118B6" w:rsidRPr="00D5775D" w:rsidRDefault="00D118B6" w:rsidP="00DE218C">
            <w:pPr>
              <w:pStyle w:val="Golobesedilo"/>
              <w:rPr>
                <w:rFonts w:ascii="Calibri" w:hAnsi="Calibri" w:cs="Calibri"/>
              </w:rPr>
            </w:pPr>
            <w:r w:rsidRPr="00D5775D">
              <w:rPr>
                <w:rFonts w:ascii="Calibri" w:hAnsi="Calibri" w:cs="Calibri"/>
              </w:rPr>
              <w:t>1.</w:t>
            </w:r>
          </w:p>
        </w:tc>
        <w:tc>
          <w:tcPr>
            <w:tcW w:w="3343" w:type="dxa"/>
          </w:tcPr>
          <w:p w:rsidR="00D118B6" w:rsidRPr="00D5775D" w:rsidRDefault="00D118B6" w:rsidP="00DE218C">
            <w:pPr>
              <w:pStyle w:val="Golobesedilo"/>
              <w:rPr>
                <w:rFonts w:ascii="Calibri" w:hAnsi="Calibri" w:cs="Calibri"/>
              </w:rPr>
            </w:pPr>
          </w:p>
        </w:tc>
        <w:tc>
          <w:tcPr>
            <w:tcW w:w="5246" w:type="dxa"/>
          </w:tcPr>
          <w:p w:rsidR="00D118B6" w:rsidRPr="00D5775D" w:rsidRDefault="00D118B6" w:rsidP="00DE218C">
            <w:pPr>
              <w:pStyle w:val="Golobesedilo"/>
              <w:rPr>
                <w:rFonts w:ascii="Calibri" w:hAnsi="Calibri" w:cs="Calibri"/>
              </w:rPr>
            </w:pPr>
          </w:p>
        </w:tc>
      </w:tr>
      <w:tr w:rsidR="00D118B6" w:rsidRPr="00D5775D" w:rsidTr="00DE218C">
        <w:tc>
          <w:tcPr>
            <w:tcW w:w="699" w:type="dxa"/>
          </w:tcPr>
          <w:p w:rsidR="00D118B6" w:rsidRPr="00D5775D" w:rsidRDefault="00D118B6" w:rsidP="00DE218C">
            <w:pPr>
              <w:pStyle w:val="Golobesedilo"/>
              <w:rPr>
                <w:rFonts w:ascii="Calibri" w:hAnsi="Calibri" w:cs="Calibri"/>
              </w:rPr>
            </w:pPr>
            <w:r w:rsidRPr="00D5775D">
              <w:rPr>
                <w:rFonts w:ascii="Calibri" w:hAnsi="Calibri" w:cs="Calibri"/>
              </w:rPr>
              <w:t>2.</w:t>
            </w:r>
          </w:p>
        </w:tc>
        <w:tc>
          <w:tcPr>
            <w:tcW w:w="3343" w:type="dxa"/>
          </w:tcPr>
          <w:p w:rsidR="00D118B6" w:rsidRPr="00D5775D" w:rsidRDefault="00D118B6" w:rsidP="00DE218C">
            <w:pPr>
              <w:pStyle w:val="Golobesedilo"/>
              <w:rPr>
                <w:rFonts w:ascii="Calibri" w:hAnsi="Calibri" w:cs="Calibri"/>
              </w:rPr>
            </w:pPr>
          </w:p>
        </w:tc>
        <w:tc>
          <w:tcPr>
            <w:tcW w:w="5246" w:type="dxa"/>
          </w:tcPr>
          <w:p w:rsidR="00D118B6" w:rsidRPr="00D5775D" w:rsidRDefault="00D118B6" w:rsidP="00DE218C">
            <w:pPr>
              <w:pStyle w:val="Golobesedilo"/>
              <w:rPr>
                <w:rFonts w:ascii="Calibri" w:hAnsi="Calibri" w:cs="Calibri"/>
              </w:rPr>
            </w:pPr>
          </w:p>
        </w:tc>
      </w:tr>
      <w:tr w:rsidR="00D118B6" w:rsidRPr="00D5775D" w:rsidTr="00DE218C">
        <w:tc>
          <w:tcPr>
            <w:tcW w:w="699" w:type="dxa"/>
          </w:tcPr>
          <w:p w:rsidR="00D118B6" w:rsidRPr="00D5775D" w:rsidRDefault="00D118B6" w:rsidP="00DE218C">
            <w:pPr>
              <w:pStyle w:val="Golobesedilo"/>
              <w:rPr>
                <w:rFonts w:ascii="Calibri" w:hAnsi="Calibri" w:cs="Calibri"/>
              </w:rPr>
            </w:pPr>
            <w:r w:rsidRPr="00D5775D">
              <w:rPr>
                <w:rFonts w:ascii="Calibri" w:hAnsi="Calibri" w:cs="Calibri"/>
              </w:rPr>
              <w:t>3.</w:t>
            </w:r>
          </w:p>
        </w:tc>
        <w:tc>
          <w:tcPr>
            <w:tcW w:w="3343" w:type="dxa"/>
          </w:tcPr>
          <w:p w:rsidR="00D118B6" w:rsidRPr="00D5775D" w:rsidRDefault="00D118B6" w:rsidP="00DE218C">
            <w:pPr>
              <w:pStyle w:val="Golobesedilo"/>
              <w:rPr>
                <w:rFonts w:ascii="Calibri" w:hAnsi="Calibri" w:cs="Calibri"/>
              </w:rPr>
            </w:pPr>
          </w:p>
        </w:tc>
        <w:tc>
          <w:tcPr>
            <w:tcW w:w="5246" w:type="dxa"/>
          </w:tcPr>
          <w:p w:rsidR="00D118B6" w:rsidRPr="00D5775D" w:rsidRDefault="00D118B6" w:rsidP="00DE218C">
            <w:pPr>
              <w:pStyle w:val="Golobesedilo"/>
              <w:rPr>
                <w:rFonts w:ascii="Calibri" w:hAnsi="Calibri" w:cs="Calibri"/>
              </w:rPr>
            </w:pPr>
          </w:p>
        </w:tc>
      </w:tr>
    </w:tbl>
    <w:p w:rsidR="00D118B6" w:rsidRPr="00D228E7" w:rsidRDefault="00D118B6" w:rsidP="00D118B6">
      <w:pPr>
        <w:pStyle w:val="Golobesedilo"/>
        <w:rPr>
          <w:rFonts w:ascii="Calibri" w:hAnsi="Calibri" w:cs="Calibri"/>
        </w:rPr>
      </w:pPr>
    </w:p>
    <w:p w:rsidR="00D118B6" w:rsidRPr="0048305B" w:rsidRDefault="00D118B6" w:rsidP="00D118B6">
      <w:pPr>
        <w:pStyle w:val="Golobesedilo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Requirements for successful end</w:t>
      </w:r>
      <w:r w:rsidRPr="0048305B">
        <w:rPr>
          <w:rFonts w:ascii="Calibri" w:hAnsi="Calibri" w:cs="Calibri"/>
          <w:b/>
          <w:u w:val="single"/>
        </w:rPr>
        <w:t>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8"/>
        <w:gridCol w:w="3630"/>
        <w:gridCol w:w="5170"/>
      </w:tblGrid>
      <w:tr w:rsidR="00D118B6" w:rsidRPr="00B07A98" w:rsidTr="00DE218C">
        <w:tc>
          <w:tcPr>
            <w:tcW w:w="368" w:type="dxa"/>
            <w:shd w:val="clear" w:color="auto" w:fill="D9D9D9" w:themeFill="background1" w:themeFillShade="D9"/>
          </w:tcPr>
          <w:p w:rsidR="00D118B6" w:rsidRPr="00B07A98" w:rsidRDefault="00D118B6" w:rsidP="00DE218C">
            <w:pPr>
              <w:pStyle w:val="Golobesedilo"/>
              <w:rPr>
                <w:rFonts w:ascii="Calibri" w:hAnsi="Calibri" w:cs="Calibri"/>
                <w:b/>
              </w:rPr>
            </w:pPr>
          </w:p>
        </w:tc>
        <w:tc>
          <w:tcPr>
            <w:tcW w:w="3674" w:type="dxa"/>
            <w:shd w:val="clear" w:color="auto" w:fill="D9D9D9" w:themeFill="background1" w:themeFillShade="D9"/>
          </w:tcPr>
          <w:p w:rsidR="00D118B6" w:rsidRPr="00B07A98" w:rsidRDefault="00D118B6" w:rsidP="00DE218C">
            <w:pPr>
              <w:pStyle w:val="Golobesedil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Requirement</w:t>
            </w:r>
          </w:p>
        </w:tc>
        <w:tc>
          <w:tcPr>
            <w:tcW w:w="5246" w:type="dxa"/>
            <w:shd w:val="clear" w:color="auto" w:fill="D9D9D9" w:themeFill="background1" w:themeFillShade="D9"/>
          </w:tcPr>
          <w:p w:rsidR="00D118B6" w:rsidRPr="00B07A98" w:rsidRDefault="00D118B6" w:rsidP="00DE218C">
            <w:pPr>
              <w:pStyle w:val="Golobesedil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Description</w:t>
            </w:r>
          </w:p>
        </w:tc>
      </w:tr>
      <w:tr w:rsidR="00D118B6" w:rsidRPr="00D5775D" w:rsidTr="00DE218C">
        <w:tc>
          <w:tcPr>
            <w:tcW w:w="368" w:type="dxa"/>
          </w:tcPr>
          <w:p w:rsidR="00D118B6" w:rsidRPr="00D5775D" w:rsidRDefault="00D118B6" w:rsidP="00DE218C">
            <w:pPr>
              <w:pStyle w:val="Golobesedilo"/>
              <w:rPr>
                <w:rFonts w:ascii="Calibri" w:hAnsi="Calibri" w:cs="Calibri"/>
              </w:rPr>
            </w:pPr>
            <w:r w:rsidRPr="00D5775D">
              <w:rPr>
                <w:rFonts w:ascii="Calibri" w:hAnsi="Calibri" w:cs="Calibri"/>
              </w:rPr>
              <w:t>1.</w:t>
            </w:r>
          </w:p>
        </w:tc>
        <w:tc>
          <w:tcPr>
            <w:tcW w:w="3674" w:type="dxa"/>
          </w:tcPr>
          <w:p w:rsidR="00D118B6" w:rsidRPr="00D5775D" w:rsidRDefault="00D118B6" w:rsidP="00DE218C">
            <w:pPr>
              <w:pStyle w:val="Golobesedilo"/>
              <w:rPr>
                <w:rFonts w:ascii="Calibri" w:hAnsi="Calibri" w:cs="Calibri"/>
              </w:rPr>
            </w:pPr>
          </w:p>
        </w:tc>
        <w:tc>
          <w:tcPr>
            <w:tcW w:w="5246" w:type="dxa"/>
          </w:tcPr>
          <w:p w:rsidR="00D118B6" w:rsidRPr="00D5775D" w:rsidRDefault="00D118B6" w:rsidP="00DE218C">
            <w:pPr>
              <w:pStyle w:val="Golobesedilo"/>
              <w:rPr>
                <w:rFonts w:ascii="Calibri" w:hAnsi="Calibri" w:cs="Calibri"/>
              </w:rPr>
            </w:pPr>
          </w:p>
        </w:tc>
      </w:tr>
      <w:tr w:rsidR="00D118B6" w:rsidRPr="00D5775D" w:rsidTr="00DE218C">
        <w:tc>
          <w:tcPr>
            <w:tcW w:w="368" w:type="dxa"/>
          </w:tcPr>
          <w:p w:rsidR="00D118B6" w:rsidRPr="00D5775D" w:rsidRDefault="00D118B6" w:rsidP="00DE218C">
            <w:pPr>
              <w:pStyle w:val="Golobesedilo"/>
              <w:rPr>
                <w:rFonts w:ascii="Calibri" w:hAnsi="Calibri" w:cs="Calibri"/>
              </w:rPr>
            </w:pPr>
            <w:r w:rsidRPr="00D5775D">
              <w:rPr>
                <w:rFonts w:ascii="Calibri" w:hAnsi="Calibri" w:cs="Calibri"/>
              </w:rPr>
              <w:t>2.</w:t>
            </w:r>
          </w:p>
        </w:tc>
        <w:tc>
          <w:tcPr>
            <w:tcW w:w="3674" w:type="dxa"/>
          </w:tcPr>
          <w:p w:rsidR="00D118B6" w:rsidRPr="00D5775D" w:rsidRDefault="00D118B6" w:rsidP="00DE218C">
            <w:pPr>
              <w:pStyle w:val="Golobesedilo"/>
              <w:rPr>
                <w:rFonts w:ascii="Calibri" w:hAnsi="Calibri" w:cs="Calibri"/>
              </w:rPr>
            </w:pPr>
          </w:p>
        </w:tc>
        <w:tc>
          <w:tcPr>
            <w:tcW w:w="5246" w:type="dxa"/>
          </w:tcPr>
          <w:p w:rsidR="00D118B6" w:rsidRPr="00D5775D" w:rsidRDefault="00D118B6" w:rsidP="00DE218C">
            <w:pPr>
              <w:pStyle w:val="Golobesedilo"/>
              <w:rPr>
                <w:rFonts w:ascii="Calibri" w:hAnsi="Calibri" w:cs="Calibri"/>
              </w:rPr>
            </w:pPr>
          </w:p>
        </w:tc>
      </w:tr>
      <w:tr w:rsidR="00D118B6" w:rsidRPr="00D5775D" w:rsidTr="00DE218C">
        <w:tc>
          <w:tcPr>
            <w:tcW w:w="368" w:type="dxa"/>
          </w:tcPr>
          <w:p w:rsidR="00D118B6" w:rsidRPr="00D5775D" w:rsidRDefault="00D118B6" w:rsidP="00DE218C">
            <w:pPr>
              <w:pStyle w:val="Golobesedilo"/>
              <w:rPr>
                <w:rFonts w:ascii="Calibri" w:hAnsi="Calibri" w:cs="Calibri"/>
              </w:rPr>
            </w:pPr>
            <w:r w:rsidRPr="00D5775D">
              <w:rPr>
                <w:rFonts w:ascii="Calibri" w:hAnsi="Calibri" w:cs="Calibri"/>
              </w:rPr>
              <w:t>3.</w:t>
            </w:r>
          </w:p>
        </w:tc>
        <w:tc>
          <w:tcPr>
            <w:tcW w:w="3674" w:type="dxa"/>
          </w:tcPr>
          <w:p w:rsidR="00D118B6" w:rsidRPr="00D5775D" w:rsidRDefault="00D118B6" w:rsidP="00DE218C">
            <w:pPr>
              <w:pStyle w:val="Golobesedilo"/>
              <w:rPr>
                <w:rFonts w:ascii="Calibri" w:hAnsi="Calibri" w:cs="Calibri"/>
              </w:rPr>
            </w:pPr>
          </w:p>
        </w:tc>
        <w:tc>
          <w:tcPr>
            <w:tcW w:w="5246" w:type="dxa"/>
          </w:tcPr>
          <w:p w:rsidR="00D118B6" w:rsidRPr="00D5775D" w:rsidRDefault="00D118B6" w:rsidP="00DE218C">
            <w:pPr>
              <w:pStyle w:val="Golobesedilo"/>
              <w:rPr>
                <w:rFonts w:ascii="Calibri" w:hAnsi="Calibri" w:cs="Calibri"/>
              </w:rPr>
            </w:pPr>
          </w:p>
        </w:tc>
      </w:tr>
    </w:tbl>
    <w:p w:rsidR="00D118B6" w:rsidRDefault="00D118B6" w:rsidP="00D118B6">
      <w:pPr>
        <w:rPr>
          <w:noProof/>
          <w:lang w:eastAsia="sl-SI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68"/>
      </w:tblGrid>
      <w:tr w:rsidR="00D118B6" w:rsidRPr="00D5775D" w:rsidTr="00DE218C">
        <w:trPr>
          <w:trHeight w:val="192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118B6" w:rsidRPr="00502DD1" w:rsidRDefault="00D118B6" w:rsidP="00DE218C">
            <w:pPr>
              <w:pStyle w:val="Golobesedil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Furter notice, comments, manual:</w:t>
            </w:r>
          </w:p>
        </w:tc>
      </w:tr>
      <w:tr w:rsidR="00D118B6" w:rsidRPr="00D45826" w:rsidTr="00DE218C">
        <w:trPr>
          <w:trHeight w:val="835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8B6" w:rsidRPr="00D45826" w:rsidRDefault="00D118B6" w:rsidP="00DE218C">
            <w:pPr>
              <w:pStyle w:val="Golobesedilo"/>
              <w:rPr>
                <w:rFonts w:ascii="Calibri" w:hAnsi="Calibri" w:cs="Calibri"/>
              </w:rPr>
            </w:pPr>
          </w:p>
        </w:tc>
      </w:tr>
    </w:tbl>
    <w:p w:rsidR="00D118B6" w:rsidRPr="004A434C" w:rsidRDefault="00D118B6" w:rsidP="00D118B6">
      <w:pPr>
        <w:rPr>
          <w:b/>
        </w:rPr>
      </w:pPr>
    </w:p>
    <w:p w:rsidR="004A434C" w:rsidRPr="00D118B6" w:rsidRDefault="004A434C" w:rsidP="00D118B6"/>
    <w:sectPr w:rsidR="004A434C" w:rsidRPr="00D118B6" w:rsidSect="00686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EDD" w:rsidRDefault="002A0EDD" w:rsidP="00EB7EE3">
      <w:pPr>
        <w:spacing w:after="0" w:line="240" w:lineRule="auto"/>
      </w:pPr>
      <w:r>
        <w:separator/>
      </w:r>
    </w:p>
  </w:endnote>
  <w:endnote w:type="continuationSeparator" w:id="0">
    <w:p w:rsidR="002A0EDD" w:rsidRDefault="002A0EDD" w:rsidP="00EB7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&amp;amp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EDD" w:rsidRDefault="002A0EDD" w:rsidP="00EB7EE3">
      <w:pPr>
        <w:spacing w:after="0" w:line="240" w:lineRule="auto"/>
      </w:pPr>
      <w:r>
        <w:separator/>
      </w:r>
    </w:p>
  </w:footnote>
  <w:footnote w:type="continuationSeparator" w:id="0">
    <w:p w:rsidR="002A0EDD" w:rsidRDefault="002A0EDD" w:rsidP="00EB7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39E"/>
    <w:multiLevelType w:val="hybridMultilevel"/>
    <w:tmpl w:val="83025FE6"/>
    <w:lvl w:ilvl="0" w:tplc="722226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424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4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4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4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4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4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4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4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3F748C0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750DB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E6EAD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F4901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674C8"/>
    <w:multiLevelType w:val="hybridMultilevel"/>
    <w:tmpl w:val="CC5460CE"/>
    <w:lvl w:ilvl="0" w:tplc="55E47E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</w:rPr>
    </w:lvl>
    <w:lvl w:ilvl="1" w:tplc="04240019">
      <w:start w:val="1"/>
      <w:numFmt w:val="lowerLetter"/>
      <w:lvlText w:val="%2."/>
      <w:lvlJc w:val="left"/>
      <w:pPr>
        <w:ind w:left="1080" w:hanging="360"/>
      </w:pPr>
    </w:lvl>
    <w:lvl w:ilvl="2" w:tplc="0424001B">
      <w:start w:val="1"/>
      <w:numFmt w:val="lowerRoman"/>
      <w:lvlText w:val="%3."/>
      <w:lvlJc w:val="right"/>
      <w:pPr>
        <w:ind w:left="1800" w:hanging="180"/>
      </w:pPr>
    </w:lvl>
    <w:lvl w:ilvl="3" w:tplc="0424000F">
      <w:start w:val="1"/>
      <w:numFmt w:val="decimal"/>
      <w:lvlText w:val="%4."/>
      <w:lvlJc w:val="left"/>
      <w:pPr>
        <w:ind w:left="2520" w:hanging="360"/>
      </w:pPr>
    </w:lvl>
    <w:lvl w:ilvl="4" w:tplc="04240019">
      <w:start w:val="1"/>
      <w:numFmt w:val="lowerLetter"/>
      <w:lvlText w:val="%5."/>
      <w:lvlJc w:val="left"/>
      <w:pPr>
        <w:ind w:left="3240" w:hanging="360"/>
      </w:pPr>
    </w:lvl>
    <w:lvl w:ilvl="5" w:tplc="0424001B">
      <w:start w:val="1"/>
      <w:numFmt w:val="lowerRoman"/>
      <w:lvlText w:val="%6."/>
      <w:lvlJc w:val="right"/>
      <w:pPr>
        <w:ind w:left="3960" w:hanging="180"/>
      </w:pPr>
    </w:lvl>
    <w:lvl w:ilvl="6" w:tplc="0424000F">
      <w:start w:val="1"/>
      <w:numFmt w:val="decimal"/>
      <w:lvlText w:val="%7."/>
      <w:lvlJc w:val="left"/>
      <w:pPr>
        <w:ind w:left="4680" w:hanging="360"/>
      </w:pPr>
    </w:lvl>
    <w:lvl w:ilvl="7" w:tplc="04240019">
      <w:start w:val="1"/>
      <w:numFmt w:val="lowerLetter"/>
      <w:lvlText w:val="%8."/>
      <w:lvlJc w:val="left"/>
      <w:pPr>
        <w:ind w:left="5400" w:hanging="360"/>
      </w:pPr>
    </w:lvl>
    <w:lvl w:ilvl="8" w:tplc="0424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BD37AC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B3D76"/>
    <w:multiLevelType w:val="hybridMultilevel"/>
    <w:tmpl w:val="F0B28222"/>
    <w:lvl w:ilvl="0" w:tplc="3D1A7480">
      <w:start w:val="2"/>
      <w:numFmt w:val="bullet"/>
      <w:lvlText w:val="-"/>
      <w:lvlJc w:val="left"/>
      <w:pPr>
        <w:ind w:left="720" w:hanging="360"/>
      </w:pPr>
      <w:rPr>
        <w:rFonts w:ascii="&amp;amp" w:eastAsia="Times New Roman" w:hAnsi="&amp;amp" w:hint="default"/>
      </w:rPr>
    </w:lvl>
    <w:lvl w:ilvl="1" w:tplc="042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404F22"/>
    <w:multiLevelType w:val="hybridMultilevel"/>
    <w:tmpl w:val="0136D41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C10F6"/>
    <w:multiLevelType w:val="hybridMultilevel"/>
    <w:tmpl w:val="FCFE4A1E"/>
    <w:lvl w:ilvl="0" w:tplc="39F0FF9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7F75E28"/>
    <w:multiLevelType w:val="hybridMultilevel"/>
    <w:tmpl w:val="FF7009E6"/>
    <w:lvl w:ilvl="0" w:tplc="C07AB258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sz w:val="24"/>
        <w:szCs w:val="24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9F245DC"/>
    <w:multiLevelType w:val="hybridMultilevel"/>
    <w:tmpl w:val="0136D41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B7BB4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E7EF7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140C5C"/>
    <w:multiLevelType w:val="hybridMultilevel"/>
    <w:tmpl w:val="BA4A27C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4E444C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730B23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04FD3"/>
    <w:multiLevelType w:val="hybridMultilevel"/>
    <w:tmpl w:val="D6587196"/>
    <w:lvl w:ilvl="0" w:tplc="AB5C74F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9725B18"/>
    <w:multiLevelType w:val="hybridMultilevel"/>
    <w:tmpl w:val="67EC4B4E"/>
    <w:lvl w:ilvl="0" w:tplc="DA00C7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B694094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C4D74"/>
    <w:multiLevelType w:val="hybridMultilevel"/>
    <w:tmpl w:val="BEAA1F50"/>
    <w:lvl w:ilvl="0" w:tplc="88C2DD6E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33776F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1A7427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954BC8"/>
    <w:multiLevelType w:val="hybridMultilevel"/>
    <w:tmpl w:val="0136D41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095EA8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4C0B62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2C1596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2311C7"/>
    <w:multiLevelType w:val="hybridMultilevel"/>
    <w:tmpl w:val="9F02A69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DC1773"/>
    <w:multiLevelType w:val="hybridMultilevel"/>
    <w:tmpl w:val="8ED4D03C"/>
    <w:lvl w:ilvl="0" w:tplc="8702D6F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  <w:sz w:val="24"/>
        <w:szCs w:val="24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8"/>
  </w:num>
  <w:num w:numId="3">
    <w:abstractNumId w:val="5"/>
  </w:num>
  <w:num w:numId="4">
    <w:abstractNumId w:val="11"/>
  </w:num>
  <w:num w:numId="5">
    <w:abstractNumId w:val="23"/>
  </w:num>
  <w:num w:numId="6">
    <w:abstractNumId w:val="10"/>
  </w:num>
  <w:num w:numId="7">
    <w:abstractNumId w:val="20"/>
  </w:num>
  <w:num w:numId="8">
    <w:abstractNumId w:val="14"/>
  </w:num>
  <w:num w:numId="9">
    <w:abstractNumId w:val="8"/>
  </w:num>
  <w:num w:numId="10">
    <w:abstractNumId w:val="16"/>
  </w:num>
  <w:num w:numId="11">
    <w:abstractNumId w:val="12"/>
  </w:num>
  <w:num w:numId="12">
    <w:abstractNumId w:val="19"/>
  </w:num>
  <w:num w:numId="13">
    <w:abstractNumId w:val="22"/>
  </w:num>
  <w:num w:numId="14">
    <w:abstractNumId w:val="15"/>
  </w:num>
  <w:num w:numId="15">
    <w:abstractNumId w:val="4"/>
  </w:num>
  <w:num w:numId="16">
    <w:abstractNumId w:val="1"/>
  </w:num>
  <w:num w:numId="17">
    <w:abstractNumId w:val="6"/>
  </w:num>
  <w:num w:numId="18">
    <w:abstractNumId w:val="24"/>
  </w:num>
  <w:num w:numId="19">
    <w:abstractNumId w:val="17"/>
  </w:num>
  <w:num w:numId="20">
    <w:abstractNumId w:val="3"/>
  </w:num>
  <w:num w:numId="21">
    <w:abstractNumId w:val="21"/>
  </w:num>
  <w:num w:numId="22">
    <w:abstractNumId w:val="27"/>
  </w:num>
  <w:num w:numId="23">
    <w:abstractNumId w:val="13"/>
  </w:num>
  <w:num w:numId="24">
    <w:abstractNumId w:val="2"/>
  </w:num>
  <w:num w:numId="25">
    <w:abstractNumId w:val="9"/>
  </w:num>
  <w:num w:numId="26">
    <w:abstractNumId w:val="18"/>
  </w:num>
  <w:num w:numId="2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</w:num>
  <w:num w:numId="29">
    <w:abstractNumId w:val="7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891"/>
    <w:rsid w:val="000152C2"/>
    <w:rsid w:val="00032F33"/>
    <w:rsid w:val="00047ABF"/>
    <w:rsid w:val="000721C4"/>
    <w:rsid w:val="000728C9"/>
    <w:rsid w:val="00074AB6"/>
    <w:rsid w:val="0007516C"/>
    <w:rsid w:val="0008411E"/>
    <w:rsid w:val="00085E88"/>
    <w:rsid w:val="00096A41"/>
    <w:rsid w:val="000A0F6E"/>
    <w:rsid w:val="000A22A2"/>
    <w:rsid w:val="000A2490"/>
    <w:rsid w:val="000B289D"/>
    <w:rsid w:val="000E0DC9"/>
    <w:rsid w:val="000E39B8"/>
    <w:rsid w:val="000E7142"/>
    <w:rsid w:val="00112DFE"/>
    <w:rsid w:val="0011770E"/>
    <w:rsid w:val="001470A4"/>
    <w:rsid w:val="00156F54"/>
    <w:rsid w:val="001704D8"/>
    <w:rsid w:val="00176DFE"/>
    <w:rsid w:val="001838D3"/>
    <w:rsid w:val="001A0684"/>
    <w:rsid w:val="001A07D0"/>
    <w:rsid w:val="001A4540"/>
    <w:rsid w:val="001B1153"/>
    <w:rsid w:val="001C5DA1"/>
    <w:rsid w:val="001D449E"/>
    <w:rsid w:val="001E17A3"/>
    <w:rsid w:val="001F6E22"/>
    <w:rsid w:val="00224A9D"/>
    <w:rsid w:val="00226C35"/>
    <w:rsid w:val="0023002A"/>
    <w:rsid w:val="00237625"/>
    <w:rsid w:val="00242AD0"/>
    <w:rsid w:val="00261591"/>
    <w:rsid w:val="002767B2"/>
    <w:rsid w:val="00284693"/>
    <w:rsid w:val="00297EE5"/>
    <w:rsid w:val="002A0EDD"/>
    <w:rsid w:val="002A2454"/>
    <w:rsid w:val="002B32C5"/>
    <w:rsid w:val="002D057E"/>
    <w:rsid w:val="002E19B2"/>
    <w:rsid w:val="002E5BCE"/>
    <w:rsid w:val="002E6F56"/>
    <w:rsid w:val="00306BB3"/>
    <w:rsid w:val="00332050"/>
    <w:rsid w:val="00336D7C"/>
    <w:rsid w:val="00340803"/>
    <w:rsid w:val="00374018"/>
    <w:rsid w:val="00381657"/>
    <w:rsid w:val="00384FA4"/>
    <w:rsid w:val="00387155"/>
    <w:rsid w:val="003B486B"/>
    <w:rsid w:val="003E0E9C"/>
    <w:rsid w:val="003E45F5"/>
    <w:rsid w:val="004139D6"/>
    <w:rsid w:val="00414661"/>
    <w:rsid w:val="00416AC2"/>
    <w:rsid w:val="004247DF"/>
    <w:rsid w:val="00433BF5"/>
    <w:rsid w:val="00434D2A"/>
    <w:rsid w:val="0044217D"/>
    <w:rsid w:val="004428F5"/>
    <w:rsid w:val="00451CB4"/>
    <w:rsid w:val="004616B3"/>
    <w:rsid w:val="00463B9C"/>
    <w:rsid w:val="00466D18"/>
    <w:rsid w:val="00471368"/>
    <w:rsid w:val="0048203E"/>
    <w:rsid w:val="0048305B"/>
    <w:rsid w:val="00483AEB"/>
    <w:rsid w:val="00490A0A"/>
    <w:rsid w:val="004A1DB6"/>
    <w:rsid w:val="004A434C"/>
    <w:rsid w:val="004B5549"/>
    <w:rsid w:val="004C4997"/>
    <w:rsid w:val="004F0984"/>
    <w:rsid w:val="004F7150"/>
    <w:rsid w:val="004F784D"/>
    <w:rsid w:val="00502DD1"/>
    <w:rsid w:val="00517D98"/>
    <w:rsid w:val="00520D8B"/>
    <w:rsid w:val="0053178A"/>
    <w:rsid w:val="00533666"/>
    <w:rsid w:val="00546BD2"/>
    <w:rsid w:val="00567D13"/>
    <w:rsid w:val="00583B54"/>
    <w:rsid w:val="00586D2C"/>
    <w:rsid w:val="00592DC1"/>
    <w:rsid w:val="00594A4C"/>
    <w:rsid w:val="005C0FFC"/>
    <w:rsid w:val="005E5EC4"/>
    <w:rsid w:val="00600624"/>
    <w:rsid w:val="006042B1"/>
    <w:rsid w:val="00613ACC"/>
    <w:rsid w:val="00614590"/>
    <w:rsid w:val="00621416"/>
    <w:rsid w:val="0062383D"/>
    <w:rsid w:val="00630EF1"/>
    <w:rsid w:val="00640FD6"/>
    <w:rsid w:val="00686DCF"/>
    <w:rsid w:val="006946CA"/>
    <w:rsid w:val="006A047B"/>
    <w:rsid w:val="006A04AF"/>
    <w:rsid w:val="006A3801"/>
    <w:rsid w:val="006A70C3"/>
    <w:rsid w:val="006C3B88"/>
    <w:rsid w:val="006E6890"/>
    <w:rsid w:val="006F2E04"/>
    <w:rsid w:val="007010E0"/>
    <w:rsid w:val="0071385C"/>
    <w:rsid w:val="007217F6"/>
    <w:rsid w:val="007269B8"/>
    <w:rsid w:val="00726E6B"/>
    <w:rsid w:val="0073719F"/>
    <w:rsid w:val="00745E0D"/>
    <w:rsid w:val="00750E60"/>
    <w:rsid w:val="007537A6"/>
    <w:rsid w:val="00783E99"/>
    <w:rsid w:val="007936F8"/>
    <w:rsid w:val="007B408B"/>
    <w:rsid w:val="007C25F1"/>
    <w:rsid w:val="007E4E79"/>
    <w:rsid w:val="007F0891"/>
    <w:rsid w:val="007F5C35"/>
    <w:rsid w:val="00800B3A"/>
    <w:rsid w:val="008211C0"/>
    <w:rsid w:val="0083021F"/>
    <w:rsid w:val="00835F38"/>
    <w:rsid w:val="00847233"/>
    <w:rsid w:val="00850360"/>
    <w:rsid w:val="00853EAE"/>
    <w:rsid w:val="008557EF"/>
    <w:rsid w:val="00862A8F"/>
    <w:rsid w:val="00876C20"/>
    <w:rsid w:val="00880C9B"/>
    <w:rsid w:val="008C131D"/>
    <w:rsid w:val="008D1467"/>
    <w:rsid w:val="008D3009"/>
    <w:rsid w:val="008D38BA"/>
    <w:rsid w:val="008D5C5E"/>
    <w:rsid w:val="00900C84"/>
    <w:rsid w:val="00907988"/>
    <w:rsid w:val="0091178A"/>
    <w:rsid w:val="0091303C"/>
    <w:rsid w:val="0091529D"/>
    <w:rsid w:val="00916555"/>
    <w:rsid w:val="00932543"/>
    <w:rsid w:val="009329A4"/>
    <w:rsid w:val="009414A4"/>
    <w:rsid w:val="00951923"/>
    <w:rsid w:val="0095733E"/>
    <w:rsid w:val="0097228B"/>
    <w:rsid w:val="009902CE"/>
    <w:rsid w:val="009A0AED"/>
    <w:rsid w:val="009A66E2"/>
    <w:rsid w:val="009B2BB6"/>
    <w:rsid w:val="009B630D"/>
    <w:rsid w:val="009C6025"/>
    <w:rsid w:val="009C7A99"/>
    <w:rsid w:val="009D3F2C"/>
    <w:rsid w:val="009E745C"/>
    <w:rsid w:val="00A06BD2"/>
    <w:rsid w:val="00A07C8F"/>
    <w:rsid w:val="00A46C72"/>
    <w:rsid w:val="00A5056C"/>
    <w:rsid w:val="00A517D9"/>
    <w:rsid w:val="00A63BEB"/>
    <w:rsid w:val="00A72A2B"/>
    <w:rsid w:val="00A7509F"/>
    <w:rsid w:val="00A95ED6"/>
    <w:rsid w:val="00AC1481"/>
    <w:rsid w:val="00AD0667"/>
    <w:rsid w:val="00AD169D"/>
    <w:rsid w:val="00B00911"/>
    <w:rsid w:val="00B01E1B"/>
    <w:rsid w:val="00B07A98"/>
    <w:rsid w:val="00B171E6"/>
    <w:rsid w:val="00B22F7A"/>
    <w:rsid w:val="00B26930"/>
    <w:rsid w:val="00B40776"/>
    <w:rsid w:val="00B40F91"/>
    <w:rsid w:val="00B42E4A"/>
    <w:rsid w:val="00B440EA"/>
    <w:rsid w:val="00B61660"/>
    <w:rsid w:val="00B63862"/>
    <w:rsid w:val="00B676ED"/>
    <w:rsid w:val="00B92160"/>
    <w:rsid w:val="00B938E3"/>
    <w:rsid w:val="00B94951"/>
    <w:rsid w:val="00BE31ED"/>
    <w:rsid w:val="00BF23AB"/>
    <w:rsid w:val="00C22F59"/>
    <w:rsid w:val="00C65DF7"/>
    <w:rsid w:val="00C70B7C"/>
    <w:rsid w:val="00CA3FD9"/>
    <w:rsid w:val="00CA7EEE"/>
    <w:rsid w:val="00CB7E28"/>
    <w:rsid w:val="00CC033D"/>
    <w:rsid w:val="00CC532C"/>
    <w:rsid w:val="00CE7A29"/>
    <w:rsid w:val="00CF4EE4"/>
    <w:rsid w:val="00D05105"/>
    <w:rsid w:val="00D118B6"/>
    <w:rsid w:val="00D12C85"/>
    <w:rsid w:val="00D228E7"/>
    <w:rsid w:val="00D33D83"/>
    <w:rsid w:val="00D379CE"/>
    <w:rsid w:val="00D45826"/>
    <w:rsid w:val="00D5775D"/>
    <w:rsid w:val="00D72CFE"/>
    <w:rsid w:val="00D801B4"/>
    <w:rsid w:val="00D91EA2"/>
    <w:rsid w:val="00DA3516"/>
    <w:rsid w:val="00DC33CF"/>
    <w:rsid w:val="00DC4BD0"/>
    <w:rsid w:val="00DD57A7"/>
    <w:rsid w:val="00DD5840"/>
    <w:rsid w:val="00DD78C9"/>
    <w:rsid w:val="00DE7D80"/>
    <w:rsid w:val="00DF113A"/>
    <w:rsid w:val="00E01244"/>
    <w:rsid w:val="00E01F74"/>
    <w:rsid w:val="00E319B6"/>
    <w:rsid w:val="00E461AF"/>
    <w:rsid w:val="00E470F5"/>
    <w:rsid w:val="00E50FC8"/>
    <w:rsid w:val="00E63032"/>
    <w:rsid w:val="00E67FC5"/>
    <w:rsid w:val="00E82FFC"/>
    <w:rsid w:val="00E8461B"/>
    <w:rsid w:val="00E96D91"/>
    <w:rsid w:val="00EA4052"/>
    <w:rsid w:val="00EA75B1"/>
    <w:rsid w:val="00EB68E6"/>
    <w:rsid w:val="00EB7EE3"/>
    <w:rsid w:val="00ED2476"/>
    <w:rsid w:val="00ED4F83"/>
    <w:rsid w:val="00EF1DC5"/>
    <w:rsid w:val="00EF334D"/>
    <w:rsid w:val="00EF7669"/>
    <w:rsid w:val="00EF7E2B"/>
    <w:rsid w:val="00F10DA1"/>
    <w:rsid w:val="00F14763"/>
    <w:rsid w:val="00F17DFE"/>
    <w:rsid w:val="00F30872"/>
    <w:rsid w:val="00F31C05"/>
    <w:rsid w:val="00F4659E"/>
    <w:rsid w:val="00F655D1"/>
    <w:rsid w:val="00F76CC8"/>
    <w:rsid w:val="00F81094"/>
    <w:rsid w:val="00F8367E"/>
    <w:rsid w:val="00F92C58"/>
    <w:rsid w:val="00F9755A"/>
    <w:rsid w:val="00FE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F10A74"/>
  <w15:docId w15:val="{A3D6669A-A518-4F6B-8959-4F2B06A2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E01F74"/>
    <w:pPr>
      <w:spacing w:after="200" w:line="276" w:lineRule="auto"/>
    </w:pPr>
    <w:rPr>
      <w:rFonts w:cs="Calibri"/>
      <w:lang w:eastAsia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Default">
    <w:name w:val="Default"/>
    <w:uiPriority w:val="99"/>
    <w:rsid w:val="00932543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Golobesedilo">
    <w:name w:val="Plain Text"/>
    <w:basedOn w:val="Navaden"/>
    <w:link w:val="GolobesediloZnak"/>
    <w:uiPriority w:val="99"/>
    <w:rsid w:val="00E6303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GolobesediloZnak">
    <w:name w:val="Golo besedilo Znak"/>
    <w:basedOn w:val="Privzetapisavaodstavka"/>
    <w:link w:val="Golobesedilo"/>
    <w:uiPriority w:val="99"/>
    <w:locked/>
    <w:rsid w:val="00E63032"/>
    <w:rPr>
      <w:rFonts w:ascii="Courier New" w:hAnsi="Courier New" w:cs="Courier New"/>
      <w:sz w:val="20"/>
      <w:szCs w:val="20"/>
      <w:lang w:eastAsia="sl-SI"/>
    </w:rPr>
  </w:style>
  <w:style w:type="paragraph" w:styleId="Besedilooblaka">
    <w:name w:val="Balloon Text"/>
    <w:basedOn w:val="Navaden"/>
    <w:link w:val="BesedilooblakaZnak"/>
    <w:uiPriority w:val="99"/>
    <w:semiHidden/>
    <w:rsid w:val="00E63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locked/>
    <w:rsid w:val="00E63032"/>
    <w:rPr>
      <w:rFonts w:ascii="Tahoma" w:hAnsi="Tahoma" w:cs="Tahoma"/>
      <w:sz w:val="16"/>
      <w:szCs w:val="16"/>
    </w:rPr>
  </w:style>
  <w:style w:type="table" w:styleId="Tabelamrea">
    <w:name w:val="Table Grid"/>
    <w:basedOn w:val="Navadnatabela"/>
    <w:uiPriority w:val="99"/>
    <w:rsid w:val="00E63032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rezrazmikov">
    <w:name w:val="No Spacing"/>
    <w:link w:val="BrezrazmikovZnak"/>
    <w:uiPriority w:val="99"/>
    <w:qFormat/>
    <w:rsid w:val="00AD0667"/>
    <w:rPr>
      <w:rFonts w:cs="Calibri"/>
      <w:lang w:eastAsia="en-US"/>
    </w:rPr>
  </w:style>
  <w:style w:type="paragraph" w:styleId="Odstavekseznama">
    <w:name w:val="List Paragraph"/>
    <w:basedOn w:val="Navaden"/>
    <w:uiPriority w:val="99"/>
    <w:qFormat/>
    <w:rsid w:val="00D72CFE"/>
    <w:pPr>
      <w:ind w:left="720"/>
    </w:pPr>
    <w:rPr>
      <w:rFonts w:eastAsia="Times New Roman"/>
      <w:lang w:eastAsia="sl-SI"/>
    </w:rPr>
  </w:style>
  <w:style w:type="character" w:customStyle="1" w:styleId="BrezrazmikovZnak">
    <w:name w:val="Brez razmikov Znak"/>
    <w:basedOn w:val="Privzetapisavaodstavka"/>
    <w:link w:val="Brezrazmikov"/>
    <w:uiPriority w:val="99"/>
    <w:locked/>
    <w:rsid w:val="008C131D"/>
    <w:rPr>
      <w:sz w:val="22"/>
      <w:szCs w:val="22"/>
      <w:lang w:val="sl-SI" w:eastAsia="en-US"/>
    </w:rPr>
  </w:style>
  <w:style w:type="paragraph" w:styleId="Glava">
    <w:name w:val="header"/>
    <w:basedOn w:val="Navaden"/>
    <w:link w:val="GlavaZnak"/>
    <w:uiPriority w:val="99"/>
    <w:unhideWhenUsed/>
    <w:rsid w:val="00EB7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EB7EE3"/>
    <w:rPr>
      <w:rFonts w:cs="Calibri"/>
      <w:lang w:eastAsia="en-US"/>
    </w:rPr>
  </w:style>
  <w:style w:type="paragraph" w:styleId="Noga">
    <w:name w:val="footer"/>
    <w:basedOn w:val="Navaden"/>
    <w:link w:val="NogaZnak"/>
    <w:uiPriority w:val="99"/>
    <w:unhideWhenUsed/>
    <w:rsid w:val="00EB7E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EB7EE3"/>
    <w:rPr>
      <w:rFonts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ja\Desktop\A-Life-TestniScenarij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A-Life-TestniScenarijTemplate.dotx</Template>
  <TotalTime>5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MS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Mateja Kocbek Bule</dc:creator>
  <cp:lastModifiedBy>Denis Bobovnik</cp:lastModifiedBy>
  <cp:revision>5</cp:revision>
  <dcterms:created xsi:type="dcterms:W3CDTF">2018-01-11T09:07:00Z</dcterms:created>
  <dcterms:modified xsi:type="dcterms:W3CDTF">2018-01-17T12:00:00Z</dcterms:modified>
</cp:coreProperties>
</file>