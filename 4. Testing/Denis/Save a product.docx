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4164"/>
        <w:gridCol w:w="5004"/>
      </w:tblGrid>
      <w:tr w:rsidR="00EA75B1" w:rsidRPr="00D5775D" w:rsidTr="00E01244">
        <w:tc>
          <w:tcPr>
            <w:tcW w:w="4230" w:type="dxa"/>
            <w:shd w:val="clear" w:color="auto" w:fill="D9D9D9" w:themeFill="background1" w:themeFillShade="D9"/>
          </w:tcPr>
          <w:p w:rsidR="00EA75B1" w:rsidRPr="006946CA" w:rsidRDefault="007936F8" w:rsidP="00D5775D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script</w:t>
            </w:r>
            <w:r w:rsidR="00EA75B1" w:rsidRPr="006946CA">
              <w:rPr>
                <w:rFonts w:ascii="Calibri" w:hAnsi="Calibri" w:cs="Calibri"/>
                <w:b/>
              </w:rPr>
              <w:t>:</w:t>
            </w:r>
            <w:r w:rsidR="00A7509F">
              <w:rPr>
                <w:rFonts w:ascii="Calibri" w:hAnsi="Calibri" w:cs="Calibri"/>
                <w:b/>
              </w:rPr>
              <w:t xml:space="preserve"> </w:t>
            </w:r>
            <w:r w:rsidR="002A78FE">
              <w:rPr>
                <w:rFonts w:ascii="Calibri" w:hAnsi="Calibri" w:cs="Calibri"/>
                <w:b/>
              </w:rPr>
              <w:t>[2</w:t>
            </w:r>
            <w:r w:rsidR="007F0891">
              <w:rPr>
                <w:rFonts w:ascii="Calibri" w:hAnsi="Calibri" w:cs="Calibri"/>
                <w:b/>
              </w:rPr>
              <w:t>]</w:t>
            </w:r>
          </w:p>
          <w:p w:rsidR="00EA75B1" w:rsidRPr="00D5775D" w:rsidRDefault="00EA75B1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 w:rsidRPr="00EF334D">
              <w:rPr>
                <w:rFonts w:ascii="Calibri" w:hAnsi="Calibri" w:cs="Calibri"/>
                <w:b/>
              </w:rPr>
              <w:t>Sistem</w:t>
            </w:r>
            <w:r w:rsidRPr="00D5775D">
              <w:rPr>
                <w:rFonts w:ascii="Calibri" w:hAnsi="Calibri" w:cs="Calibri"/>
              </w:rPr>
              <w:t xml:space="preserve">: </w:t>
            </w:r>
            <w:r w:rsidR="00D74CED">
              <w:rPr>
                <w:rFonts w:ascii="Calibri" w:hAnsi="Calibri" w:cs="Calibri"/>
              </w:rPr>
              <w:t>Salomon</w:t>
            </w:r>
          </w:p>
          <w:p w:rsidR="00EA75B1" w:rsidRPr="00D5775D" w:rsidRDefault="007936F8" w:rsidP="00A7509F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Written by</w:t>
            </w:r>
            <w:r w:rsidR="00B94951">
              <w:rPr>
                <w:rFonts w:ascii="Calibri" w:hAnsi="Calibri" w:cs="Calibri"/>
              </w:rPr>
              <w:t xml:space="preserve">: </w:t>
            </w:r>
            <w:r w:rsidR="002A78FE">
              <w:rPr>
                <w:rFonts w:ascii="Calibri" w:hAnsi="Calibri" w:cs="Calibri"/>
              </w:rPr>
              <w:t>Denis Bobovnik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CA7EEE" w:rsidRDefault="007936F8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Date of script</w:t>
            </w:r>
            <w:r w:rsidR="00B94951">
              <w:rPr>
                <w:rFonts w:ascii="Calibri" w:hAnsi="Calibri" w:cs="Calibri"/>
              </w:rPr>
              <w:t>:</w:t>
            </w:r>
            <w:r w:rsidR="00CA7EEE">
              <w:rPr>
                <w:rFonts w:ascii="Calibri" w:hAnsi="Calibri" w:cs="Calibri"/>
              </w:rPr>
              <w:t xml:space="preserve"> </w:t>
            </w:r>
            <w:r w:rsidR="002A78FE">
              <w:rPr>
                <w:rFonts w:ascii="Calibri" w:hAnsi="Calibri" w:cs="Calibri"/>
              </w:rPr>
              <w:t>19. 1. 2018</w:t>
            </w:r>
          </w:p>
          <w:p w:rsidR="00EA75B1" w:rsidRPr="00D5775D" w:rsidRDefault="00EA75B1" w:rsidP="004A434C">
            <w:pPr>
              <w:pStyle w:val="Golobesedilo"/>
              <w:jc w:val="both"/>
              <w:rPr>
                <w:rFonts w:ascii="Calibri" w:hAnsi="Calibri" w:cs="Calibri"/>
              </w:rPr>
            </w:pPr>
          </w:p>
        </w:tc>
      </w:tr>
      <w:tr w:rsidR="00EA75B1" w:rsidRPr="00D5775D" w:rsidTr="00E01244">
        <w:tc>
          <w:tcPr>
            <w:tcW w:w="9322" w:type="dxa"/>
            <w:gridSpan w:val="2"/>
            <w:shd w:val="clear" w:color="auto" w:fill="D9D9D9" w:themeFill="background1" w:themeFillShade="D9"/>
          </w:tcPr>
          <w:p w:rsidR="00EA75B1" w:rsidRDefault="007936F8" w:rsidP="00CA7EEE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Script title</w:t>
            </w:r>
            <w:r w:rsidR="00EA75B1" w:rsidRPr="00621416">
              <w:rPr>
                <w:rFonts w:ascii="Calibri" w:hAnsi="Calibri" w:cs="Calibri"/>
                <w:b/>
              </w:rPr>
              <w:t xml:space="preserve">: </w:t>
            </w:r>
            <w:r w:rsidR="002A78FE">
              <w:rPr>
                <w:rFonts w:ascii="Calibri" w:hAnsi="Calibri" w:cs="Calibri"/>
                <w:b/>
              </w:rPr>
              <w:t>Save a product</w:t>
            </w:r>
          </w:p>
          <w:p w:rsidR="00B40776" w:rsidRPr="00621416" w:rsidRDefault="007936F8" w:rsidP="007936F8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Reference</w:t>
            </w:r>
            <w:r w:rsidR="007F0891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to other documents</w:t>
            </w:r>
            <w:r w:rsidR="00B40776">
              <w:rPr>
                <w:rFonts w:ascii="Calibri" w:hAnsi="Calibri" w:cs="Calibri"/>
                <w:b/>
              </w:rPr>
              <w:t xml:space="preserve">: </w:t>
            </w:r>
            <w:r w:rsidR="002A78FE">
              <w:rPr>
                <w:rFonts w:ascii="Calibri" w:hAnsi="Calibri" w:cs="Calibri"/>
                <w:b/>
              </w:rPr>
              <w:t>None</w:t>
            </w:r>
          </w:p>
        </w:tc>
      </w:tr>
    </w:tbl>
    <w:p w:rsidR="00EA75B1" w:rsidRPr="00D228E7" w:rsidRDefault="00EA75B1" w:rsidP="00E01F74">
      <w:pPr>
        <w:pStyle w:val="Golobesedilo"/>
        <w:ind w:left="360"/>
        <w:rPr>
          <w:rFonts w:ascii="Calibri" w:hAnsi="Calibri" w:cs="Calibr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E01244" w:rsidRPr="00D5775D" w:rsidTr="0048305B">
        <w:trPr>
          <w:trHeight w:val="190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Intension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>
        <w:trPr>
          <w:trHeight w:val="835"/>
        </w:trPr>
        <w:tc>
          <w:tcPr>
            <w:tcW w:w="9322" w:type="dxa"/>
          </w:tcPr>
          <w:p w:rsidR="00E01244" w:rsidRPr="00D5775D" w:rsidRDefault="004B579A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intension of this scenario if to test, if the user can save an existing product to his list, if he wishes to decide to buy it later or not.</w:t>
            </w:r>
            <w:bookmarkStart w:id="0" w:name="_GoBack"/>
            <w:bookmarkEnd w:id="0"/>
          </w:p>
        </w:tc>
      </w:tr>
      <w:tr w:rsidR="00E01244" w:rsidRPr="00D5775D" w:rsidTr="0048305B">
        <w:trPr>
          <w:trHeight w:val="235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6C3AC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Pre-requirements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4851E4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4B579A" w:rsidP="004851E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user is logged in.</w:t>
            </w:r>
          </w:p>
        </w:tc>
      </w:tr>
      <w:tr w:rsidR="00E01244" w:rsidRPr="00D5775D" w:rsidTr="0048305B">
        <w:trPr>
          <w:trHeight w:val="123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7936F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Input data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4851E4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7A0838" w:rsidP="004851E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There is no data to input.</w:t>
            </w:r>
          </w:p>
        </w:tc>
      </w:tr>
    </w:tbl>
    <w:p w:rsidR="00CA7EEE" w:rsidRDefault="00CA7EEE" w:rsidP="00CA7EEE">
      <w:pPr>
        <w:pStyle w:val="Golobesedilo"/>
        <w:rPr>
          <w:rFonts w:ascii="Calibri" w:hAnsi="Calibri" w:cs="Calibri"/>
        </w:rPr>
      </w:pPr>
    </w:p>
    <w:p w:rsidR="00621416" w:rsidRDefault="00621416" w:rsidP="00CA7EEE">
      <w:pPr>
        <w:pStyle w:val="Golobesedilo"/>
        <w:rPr>
          <w:rFonts w:ascii="Calibri" w:hAnsi="Calibri" w:cs="Calibri"/>
        </w:rPr>
      </w:pPr>
    </w:p>
    <w:p w:rsidR="00CA7EEE" w:rsidRPr="0048305B" w:rsidRDefault="007936F8" w:rsidP="0048305B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Script</w:t>
      </w:r>
      <w:r w:rsidR="00226C35" w:rsidRPr="0048305B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testing</w:t>
      </w:r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3300"/>
        <w:gridCol w:w="5170"/>
      </w:tblGrid>
      <w:tr w:rsidR="00EA75B1" w:rsidRPr="00B07A98" w:rsidTr="000638E8">
        <w:tc>
          <w:tcPr>
            <w:tcW w:w="698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Step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</w:t>
            </w:r>
          </w:p>
        </w:tc>
        <w:tc>
          <w:tcPr>
            <w:tcW w:w="5170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result</w:t>
            </w:r>
          </w:p>
        </w:tc>
      </w:tr>
      <w:tr w:rsidR="000638E8" w:rsidRPr="00D5775D" w:rsidTr="000638E8">
        <w:tc>
          <w:tcPr>
            <w:tcW w:w="698" w:type="dxa"/>
          </w:tcPr>
          <w:p w:rsidR="000638E8" w:rsidRPr="00D5775D" w:rsidRDefault="000638E8" w:rsidP="000638E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</w:p>
        </w:tc>
        <w:tc>
          <w:tcPr>
            <w:tcW w:w="3300" w:type="dxa"/>
          </w:tcPr>
          <w:p w:rsidR="000638E8" w:rsidRDefault="000638E8" w:rsidP="000638E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 in</w:t>
            </w:r>
          </w:p>
        </w:tc>
        <w:tc>
          <w:tcPr>
            <w:tcW w:w="5170" w:type="dxa"/>
          </w:tcPr>
          <w:p w:rsidR="000638E8" w:rsidRDefault="000638E8" w:rsidP="000638E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 the test.</w:t>
            </w:r>
          </w:p>
        </w:tc>
      </w:tr>
      <w:tr w:rsidR="00EA75B1" w:rsidRPr="00D5775D" w:rsidTr="000638E8">
        <w:tc>
          <w:tcPr>
            <w:tcW w:w="698" w:type="dxa"/>
          </w:tcPr>
          <w:p w:rsidR="00EA75B1" w:rsidRPr="00D5775D" w:rsidRDefault="000638E8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EA75B1" w:rsidRPr="00D5775D">
              <w:rPr>
                <w:rFonts w:ascii="Calibri" w:hAnsi="Calibri" w:cs="Calibri"/>
              </w:rPr>
              <w:t>.</w:t>
            </w:r>
          </w:p>
        </w:tc>
        <w:tc>
          <w:tcPr>
            <w:tcW w:w="3300" w:type="dxa"/>
          </w:tcPr>
          <w:p w:rsidR="00EA75B1" w:rsidRPr="00D5775D" w:rsidRDefault="000D6155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Search for a product</w:t>
            </w:r>
            <w:r w:rsidR="00F97A45">
              <w:rPr>
                <w:rFonts w:ascii="Calibri" w:hAnsi="Calibri" w:cs="Calibri"/>
              </w:rPr>
              <w:t xml:space="preserve"> by keyword »</w:t>
            </w:r>
            <w:r w:rsidR="00F97A45" w:rsidRPr="00F97A45">
              <w:rPr>
                <w:rFonts w:ascii="Calibri" w:hAnsi="Calibri" w:cs="Calibri"/>
              </w:rPr>
              <w:t>nVIDIA GeForce GTX 1070</w:t>
            </w:r>
            <w:r w:rsidR="00F97A45">
              <w:rPr>
                <w:rFonts w:ascii="Calibri" w:hAnsi="Calibri" w:cs="Calibri"/>
              </w:rPr>
              <w:t>«</w:t>
            </w:r>
          </w:p>
        </w:tc>
        <w:tc>
          <w:tcPr>
            <w:tcW w:w="5170" w:type="dxa"/>
          </w:tcPr>
          <w:p w:rsidR="00EA75B1" w:rsidRPr="00D5775D" w:rsidRDefault="000D6155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Finds a product by inputted keyword.</w:t>
            </w:r>
          </w:p>
        </w:tc>
      </w:tr>
      <w:tr w:rsidR="00EA75B1" w:rsidRPr="00D5775D" w:rsidTr="000638E8">
        <w:tc>
          <w:tcPr>
            <w:tcW w:w="698" w:type="dxa"/>
          </w:tcPr>
          <w:p w:rsidR="00EA75B1" w:rsidRPr="00D5775D" w:rsidRDefault="000638E8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EA75B1" w:rsidRPr="00D5775D">
              <w:rPr>
                <w:rFonts w:ascii="Calibri" w:hAnsi="Calibri" w:cs="Calibri"/>
              </w:rPr>
              <w:t>.</w:t>
            </w:r>
          </w:p>
        </w:tc>
        <w:tc>
          <w:tcPr>
            <w:tcW w:w="3300" w:type="dxa"/>
          </w:tcPr>
          <w:p w:rsidR="00EA75B1" w:rsidRPr="00D5775D" w:rsidRDefault="007B74B7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Clicking on the product.</w:t>
            </w:r>
          </w:p>
        </w:tc>
        <w:tc>
          <w:tcPr>
            <w:tcW w:w="5170" w:type="dxa"/>
          </w:tcPr>
          <w:p w:rsidR="00EA75B1" w:rsidRPr="00D5775D" w:rsidRDefault="000D6155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Opens the clicked product specific page.</w:t>
            </w:r>
          </w:p>
        </w:tc>
      </w:tr>
      <w:tr w:rsidR="00EA75B1" w:rsidRPr="00D5775D" w:rsidTr="000638E8">
        <w:tc>
          <w:tcPr>
            <w:tcW w:w="698" w:type="dxa"/>
          </w:tcPr>
          <w:p w:rsidR="00EA75B1" w:rsidRPr="00D5775D" w:rsidRDefault="000638E8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EA75B1" w:rsidRPr="00D5775D">
              <w:rPr>
                <w:rFonts w:ascii="Calibri" w:hAnsi="Calibri" w:cs="Calibri"/>
              </w:rPr>
              <w:t>.</w:t>
            </w:r>
          </w:p>
        </w:tc>
        <w:tc>
          <w:tcPr>
            <w:tcW w:w="3300" w:type="dxa"/>
          </w:tcPr>
          <w:p w:rsidR="00EA75B1" w:rsidRPr="00D5775D" w:rsidRDefault="000D6155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on »Shrani</w:t>
            </w:r>
            <w:r w:rsidR="007B74B7">
              <w:rPr>
                <w:rFonts w:ascii="Calibri" w:hAnsi="Calibri" w:cs="Calibri"/>
              </w:rPr>
              <w:t xml:space="preserve"> oglas</w:t>
            </w:r>
            <w:r>
              <w:rPr>
                <w:rFonts w:ascii="Calibri" w:hAnsi="Calibri" w:cs="Calibri"/>
              </w:rPr>
              <w:t>«</w:t>
            </w:r>
            <w:r w:rsidR="007B74B7">
              <w:rPr>
                <w:rFonts w:ascii="Calibri" w:hAnsi="Calibri" w:cs="Calibri"/>
              </w:rPr>
              <w:t>.</w:t>
            </w:r>
          </w:p>
        </w:tc>
        <w:tc>
          <w:tcPr>
            <w:tcW w:w="5170" w:type="dxa"/>
          </w:tcPr>
          <w:p w:rsidR="00EA75B1" w:rsidRPr="00D5775D" w:rsidRDefault="000D6155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Saves the product into the users list</w:t>
            </w:r>
            <w:r w:rsidR="006F2AAE">
              <w:rPr>
                <w:rFonts w:ascii="Calibri" w:hAnsi="Calibri" w:cs="Calibri"/>
              </w:rPr>
              <w:t xml:space="preserve"> (now immediately!)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714322" w:rsidRPr="00D5775D" w:rsidTr="000638E8">
        <w:tc>
          <w:tcPr>
            <w:tcW w:w="698" w:type="dxa"/>
          </w:tcPr>
          <w:p w:rsidR="00714322" w:rsidRDefault="000D2FE7" w:rsidP="00714322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</w:p>
        </w:tc>
        <w:tc>
          <w:tcPr>
            <w:tcW w:w="3300" w:type="dxa"/>
          </w:tcPr>
          <w:p w:rsidR="00714322" w:rsidRDefault="00714322" w:rsidP="00714322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o</w:t>
            </w:r>
            <w:r>
              <w:rPr>
                <w:rFonts w:ascii="Calibri" w:hAnsi="Calibri" w:cs="Calibri"/>
              </w:rPr>
              <w:t>n »Moj Salomon«,  »</w:t>
            </w:r>
            <w:r w:rsidRPr="00714322">
              <w:rPr>
                <w:rFonts w:ascii="Calibri" w:hAnsi="Calibri" w:cs="Calibri"/>
              </w:rPr>
              <w:t>Priljubljeno/E-obveščevalec</w:t>
            </w:r>
            <w:r>
              <w:rPr>
                <w:rFonts w:ascii="Calibri" w:hAnsi="Calibri" w:cs="Calibri"/>
              </w:rPr>
              <w:t>«</w:t>
            </w:r>
            <w:r>
              <w:rPr>
                <w:rFonts w:ascii="Calibri" w:hAnsi="Calibri" w:cs="Calibri"/>
              </w:rPr>
              <w:t xml:space="preserve"> and then »Oglasi«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170" w:type="dxa"/>
          </w:tcPr>
          <w:p w:rsidR="00714322" w:rsidRDefault="00714322" w:rsidP="00714322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Will show the newly added product in the users list</w:t>
            </w:r>
            <w:r w:rsidR="00C96C11">
              <w:rPr>
                <w:rFonts w:ascii="Calibri" w:hAnsi="Calibri" w:cs="Calibri"/>
              </w:rPr>
              <w:t xml:space="preserve"> (when it is added – again, it doesn't happen immediately!)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0638E8" w:rsidRPr="00D5775D" w:rsidTr="000638E8">
        <w:tc>
          <w:tcPr>
            <w:tcW w:w="698" w:type="dxa"/>
          </w:tcPr>
          <w:p w:rsidR="000638E8" w:rsidRDefault="000638E8" w:rsidP="000638E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300" w:type="dxa"/>
          </w:tcPr>
          <w:p w:rsidR="000638E8" w:rsidRDefault="000638E8" w:rsidP="000638E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 out</w:t>
            </w:r>
          </w:p>
        </w:tc>
        <w:tc>
          <w:tcPr>
            <w:tcW w:w="5170" w:type="dxa"/>
          </w:tcPr>
          <w:p w:rsidR="000638E8" w:rsidRDefault="000638E8" w:rsidP="000638E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is for next time running the test.</w:t>
            </w:r>
          </w:p>
        </w:tc>
      </w:tr>
    </w:tbl>
    <w:p w:rsidR="00EA75B1" w:rsidRPr="00D228E7" w:rsidRDefault="00EA75B1" w:rsidP="00E01F74">
      <w:pPr>
        <w:pStyle w:val="Golobesedilo"/>
        <w:rPr>
          <w:rFonts w:ascii="Calibri" w:hAnsi="Calibri" w:cs="Calibri"/>
        </w:rPr>
      </w:pPr>
    </w:p>
    <w:p w:rsidR="00226C35" w:rsidRPr="0048305B" w:rsidRDefault="007936F8" w:rsidP="00226C35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Requirements for successful end</w:t>
      </w:r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"/>
        <w:gridCol w:w="3630"/>
        <w:gridCol w:w="5170"/>
      </w:tblGrid>
      <w:tr w:rsidR="00226C35" w:rsidRPr="00B07A98" w:rsidTr="0006702E">
        <w:tc>
          <w:tcPr>
            <w:tcW w:w="368" w:type="dxa"/>
            <w:shd w:val="clear" w:color="auto" w:fill="D9D9D9" w:themeFill="background1" w:themeFillShade="D9"/>
          </w:tcPr>
          <w:p w:rsidR="00226C35" w:rsidRPr="00B07A98" w:rsidRDefault="00226C35" w:rsidP="004851E4">
            <w:pPr>
              <w:pStyle w:val="Golobesedilo"/>
              <w:rPr>
                <w:rFonts w:ascii="Calibri" w:hAnsi="Calibri" w:cs="Calibri"/>
                <w:b/>
              </w:rPr>
            </w:pPr>
          </w:p>
        </w:tc>
        <w:tc>
          <w:tcPr>
            <w:tcW w:w="3630" w:type="dxa"/>
            <w:shd w:val="clear" w:color="auto" w:fill="D9D9D9" w:themeFill="background1" w:themeFillShade="D9"/>
          </w:tcPr>
          <w:p w:rsidR="00226C35" w:rsidRPr="00B07A98" w:rsidRDefault="007936F8" w:rsidP="004851E4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Requirement</w:t>
            </w:r>
          </w:p>
        </w:tc>
        <w:tc>
          <w:tcPr>
            <w:tcW w:w="5170" w:type="dxa"/>
            <w:shd w:val="clear" w:color="auto" w:fill="D9D9D9" w:themeFill="background1" w:themeFillShade="D9"/>
          </w:tcPr>
          <w:p w:rsidR="00226C35" w:rsidRPr="00B07A98" w:rsidRDefault="007936F8" w:rsidP="006946C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226C35" w:rsidRPr="00D5775D" w:rsidTr="0006702E">
        <w:tc>
          <w:tcPr>
            <w:tcW w:w="368" w:type="dxa"/>
          </w:tcPr>
          <w:p w:rsidR="00226C35" w:rsidRPr="00D5775D" w:rsidRDefault="00226C35" w:rsidP="004851E4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630" w:type="dxa"/>
          </w:tcPr>
          <w:p w:rsidR="00226C35" w:rsidRPr="00D5775D" w:rsidRDefault="00925610" w:rsidP="00925610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Availability</w:t>
            </w:r>
          </w:p>
        </w:tc>
        <w:tc>
          <w:tcPr>
            <w:tcW w:w="5170" w:type="dxa"/>
          </w:tcPr>
          <w:p w:rsidR="00226C35" w:rsidRPr="00D5775D" w:rsidRDefault="00925610" w:rsidP="004851E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desired product to be saved is still available for purchase</w:t>
            </w:r>
          </w:p>
        </w:tc>
      </w:tr>
    </w:tbl>
    <w:p w:rsidR="00EA75B1" w:rsidRDefault="00EA75B1" w:rsidP="00F92C58">
      <w:pPr>
        <w:rPr>
          <w:noProof/>
          <w:lang w:eastAsia="sl-S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226C35" w:rsidRPr="00D5775D" w:rsidTr="0048305B">
        <w:trPr>
          <w:trHeight w:val="192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6C35" w:rsidRPr="00502DD1" w:rsidRDefault="007936F8" w:rsidP="007936F8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Furter notice, comments, manual</w:t>
            </w:r>
            <w:r w:rsidR="00502DD1">
              <w:rPr>
                <w:rFonts w:ascii="Calibri" w:hAnsi="Calibri" w:cs="Calibri"/>
                <w:b/>
              </w:rPr>
              <w:t>:</w:t>
            </w:r>
          </w:p>
        </w:tc>
      </w:tr>
      <w:tr w:rsidR="00502DD1" w:rsidRPr="00D45826" w:rsidTr="004851E4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D1" w:rsidRPr="00D45826" w:rsidRDefault="007A0838" w:rsidP="004851E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Although this might not look like a real use case, it is quite similar to the »Watch« feature, which we intended to implement into Gate-Shop (for price drops). It does not need inputs, because it's only a function that stores the product to the users list for dealing with in the near future.</w:t>
            </w:r>
          </w:p>
        </w:tc>
      </w:tr>
    </w:tbl>
    <w:p w:rsidR="004A434C" w:rsidRPr="004A434C" w:rsidRDefault="004A434C" w:rsidP="004A434C">
      <w:pPr>
        <w:rPr>
          <w:b/>
        </w:rPr>
      </w:pPr>
    </w:p>
    <w:sectPr w:rsidR="004A434C" w:rsidRPr="004A434C" w:rsidSect="0068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EF4" w:rsidRDefault="00DC5EF4" w:rsidP="00EB7EE3">
      <w:pPr>
        <w:spacing w:after="0" w:line="240" w:lineRule="auto"/>
      </w:pPr>
      <w:r>
        <w:separator/>
      </w:r>
    </w:p>
  </w:endnote>
  <w:endnote w:type="continuationSeparator" w:id="0">
    <w:p w:rsidR="00DC5EF4" w:rsidRDefault="00DC5EF4" w:rsidP="00EB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a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EF4" w:rsidRDefault="00DC5EF4" w:rsidP="00EB7EE3">
      <w:pPr>
        <w:spacing w:after="0" w:line="240" w:lineRule="auto"/>
      </w:pPr>
      <w:r>
        <w:separator/>
      </w:r>
    </w:p>
  </w:footnote>
  <w:footnote w:type="continuationSeparator" w:id="0">
    <w:p w:rsidR="00DC5EF4" w:rsidRDefault="00DC5EF4" w:rsidP="00EB7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39E"/>
    <w:multiLevelType w:val="hybridMultilevel"/>
    <w:tmpl w:val="83025FE6"/>
    <w:lvl w:ilvl="0" w:tplc="722226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F748C0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0DB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EAD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F4901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74C8"/>
    <w:multiLevelType w:val="hybridMultilevel"/>
    <w:tmpl w:val="CC5460CE"/>
    <w:lvl w:ilvl="0" w:tplc="55E47E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BD37A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3D76"/>
    <w:multiLevelType w:val="hybridMultilevel"/>
    <w:tmpl w:val="F0B28222"/>
    <w:lvl w:ilvl="0" w:tplc="3D1A7480">
      <w:start w:val="2"/>
      <w:numFmt w:val="bullet"/>
      <w:lvlText w:val="-"/>
      <w:lvlJc w:val="left"/>
      <w:pPr>
        <w:ind w:left="720" w:hanging="360"/>
      </w:pPr>
      <w:rPr>
        <w:rFonts w:ascii="&amp;amp" w:eastAsia="Times New Roman" w:hAnsi="&amp;amp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04F22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10F6"/>
    <w:multiLevelType w:val="hybridMultilevel"/>
    <w:tmpl w:val="FCFE4A1E"/>
    <w:lvl w:ilvl="0" w:tplc="39F0FF9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F75E28"/>
    <w:multiLevelType w:val="hybridMultilevel"/>
    <w:tmpl w:val="FF7009E6"/>
    <w:lvl w:ilvl="0" w:tplc="C07AB2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F245DC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7BB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E7EF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40C5C"/>
    <w:multiLevelType w:val="hybridMultilevel"/>
    <w:tmpl w:val="BA4A27C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444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0B23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04FD3"/>
    <w:multiLevelType w:val="hybridMultilevel"/>
    <w:tmpl w:val="D6587196"/>
    <w:lvl w:ilvl="0" w:tplc="AB5C74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725B18"/>
    <w:multiLevelType w:val="hybridMultilevel"/>
    <w:tmpl w:val="67EC4B4E"/>
    <w:lvl w:ilvl="0" w:tplc="DA00C7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9409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C4D74"/>
    <w:multiLevelType w:val="hybridMultilevel"/>
    <w:tmpl w:val="BEAA1F50"/>
    <w:lvl w:ilvl="0" w:tplc="88C2DD6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3776F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A742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54BC8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95EA8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62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C1596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311C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C1773"/>
    <w:multiLevelType w:val="hybridMultilevel"/>
    <w:tmpl w:val="8ED4D03C"/>
    <w:lvl w:ilvl="0" w:tplc="8702D6F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5"/>
  </w:num>
  <w:num w:numId="4">
    <w:abstractNumId w:val="11"/>
  </w:num>
  <w:num w:numId="5">
    <w:abstractNumId w:val="23"/>
  </w:num>
  <w:num w:numId="6">
    <w:abstractNumId w:val="10"/>
  </w:num>
  <w:num w:numId="7">
    <w:abstractNumId w:val="20"/>
  </w:num>
  <w:num w:numId="8">
    <w:abstractNumId w:val="14"/>
  </w:num>
  <w:num w:numId="9">
    <w:abstractNumId w:val="8"/>
  </w:num>
  <w:num w:numId="10">
    <w:abstractNumId w:val="16"/>
  </w:num>
  <w:num w:numId="11">
    <w:abstractNumId w:val="12"/>
  </w:num>
  <w:num w:numId="12">
    <w:abstractNumId w:val="19"/>
  </w:num>
  <w:num w:numId="13">
    <w:abstractNumId w:val="22"/>
  </w:num>
  <w:num w:numId="14">
    <w:abstractNumId w:val="15"/>
  </w:num>
  <w:num w:numId="15">
    <w:abstractNumId w:val="4"/>
  </w:num>
  <w:num w:numId="16">
    <w:abstractNumId w:val="1"/>
  </w:num>
  <w:num w:numId="17">
    <w:abstractNumId w:val="6"/>
  </w:num>
  <w:num w:numId="18">
    <w:abstractNumId w:val="24"/>
  </w:num>
  <w:num w:numId="19">
    <w:abstractNumId w:val="17"/>
  </w:num>
  <w:num w:numId="20">
    <w:abstractNumId w:val="3"/>
  </w:num>
  <w:num w:numId="21">
    <w:abstractNumId w:val="21"/>
  </w:num>
  <w:num w:numId="22">
    <w:abstractNumId w:val="27"/>
  </w:num>
  <w:num w:numId="23">
    <w:abstractNumId w:val="13"/>
  </w:num>
  <w:num w:numId="24">
    <w:abstractNumId w:val="2"/>
  </w:num>
  <w:num w:numId="25">
    <w:abstractNumId w:val="9"/>
  </w:num>
  <w:num w:numId="26">
    <w:abstractNumId w:val="18"/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91"/>
    <w:rsid w:val="000152C2"/>
    <w:rsid w:val="00032F33"/>
    <w:rsid w:val="00047ABF"/>
    <w:rsid w:val="000638E8"/>
    <w:rsid w:val="0006702E"/>
    <w:rsid w:val="000721C4"/>
    <w:rsid w:val="000728C9"/>
    <w:rsid w:val="00074AB6"/>
    <w:rsid w:val="0007516C"/>
    <w:rsid w:val="0008411E"/>
    <w:rsid w:val="00085E88"/>
    <w:rsid w:val="00096A41"/>
    <w:rsid w:val="000A0F6E"/>
    <w:rsid w:val="000A22A2"/>
    <w:rsid w:val="000A2490"/>
    <w:rsid w:val="000B289D"/>
    <w:rsid w:val="000D2FE7"/>
    <w:rsid w:val="000D6155"/>
    <w:rsid w:val="000E0DC9"/>
    <w:rsid w:val="000E39B8"/>
    <w:rsid w:val="000E7142"/>
    <w:rsid w:val="00112DFE"/>
    <w:rsid w:val="0011770E"/>
    <w:rsid w:val="001470A4"/>
    <w:rsid w:val="00156F54"/>
    <w:rsid w:val="001704D8"/>
    <w:rsid w:val="00176DFE"/>
    <w:rsid w:val="001838D3"/>
    <w:rsid w:val="001A0684"/>
    <w:rsid w:val="001A07D0"/>
    <w:rsid w:val="001A4540"/>
    <w:rsid w:val="001B1153"/>
    <w:rsid w:val="001C5DA1"/>
    <w:rsid w:val="001D449E"/>
    <w:rsid w:val="001E17A3"/>
    <w:rsid w:val="001F6E22"/>
    <w:rsid w:val="00224A9D"/>
    <w:rsid w:val="00226C35"/>
    <w:rsid w:val="0023002A"/>
    <w:rsid w:val="00237625"/>
    <w:rsid w:val="00242AD0"/>
    <w:rsid w:val="00261591"/>
    <w:rsid w:val="002679EB"/>
    <w:rsid w:val="002767B2"/>
    <w:rsid w:val="00284693"/>
    <w:rsid w:val="00297EE5"/>
    <w:rsid w:val="002A2454"/>
    <w:rsid w:val="002A78FE"/>
    <w:rsid w:val="002B32C5"/>
    <w:rsid w:val="002D057E"/>
    <w:rsid w:val="002E19B2"/>
    <w:rsid w:val="002E5BCE"/>
    <w:rsid w:val="002E6F56"/>
    <w:rsid w:val="00306BB3"/>
    <w:rsid w:val="00332050"/>
    <w:rsid w:val="00336D7C"/>
    <w:rsid w:val="00340803"/>
    <w:rsid w:val="00374018"/>
    <w:rsid w:val="00381657"/>
    <w:rsid w:val="00384FA4"/>
    <w:rsid w:val="00387155"/>
    <w:rsid w:val="003B486B"/>
    <w:rsid w:val="003E0E9C"/>
    <w:rsid w:val="003E45F5"/>
    <w:rsid w:val="004139D6"/>
    <w:rsid w:val="00414661"/>
    <w:rsid w:val="00416AC2"/>
    <w:rsid w:val="004247DF"/>
    <w:rsid w:val="00433BF5"/>
    <w:rsid w:val="00434D2A"/>
    <w:rsid w:val="0044217D"/>
    <w:rsid w:val="004428F5"/>
    <w:rsid w:val="00451CB4"/>
    <w:rsid w:val="004616B3"/>
    <w:rsid w:val="00463B9C"/>
    <w:rsid w:val="00466D18"/>
    <w:rsid w:val="00471368"/>
    <w:rsid w:val="0048203E"/>
    <w:rsid w:val="0048305B"/>
    <w:rsid w:val="00483AEB"/>
    <w:rsid w:val="00490A0A"/>
    <w:rsid w:val="004A1DB6"/>
    <w:rsid w:val="004A434C"/>
    <w:rsid w:val="004B5549"/>
    <w:rsid w:val="004B579A"/>
    <w:rsid w:val="004C4997"/>
    <w:rsid w:val="004F0984"/>
    <w:rsid w:val="004F7150"/>
    <w:rsid w:val="004F784D"/>
    <w:rsid w:val="00502DD1"/>
    <w:rsid w:val="00517D98"/>
    <w:rsid w:val="00520D8B"/>
    <w:rsid w:val="0053178A"/>
    <w:rsid w:val="00533666"/>
    <w:rsid w:val="00546BD2"/>
    <w:rsid w:val="00567D13"/>
    <w:rsid w:val="00583B54"/>
    <w:rsid w:val="00586D2C"/>
    <w:rsid w:val="00592DC1"/>
    <w:rsid w:val="00594A4C"/>
    <w:rsid w:val="005C0FFC"/>
    <w:rsid w:val="005E5EC4"/>
    <w:rsid w:val="00600624"/>
    <w:rsid w:val="006042B1"/>
    <w:rsid w:val="00613ACC"/>
    <w:rsid w:val="00614590"/>
    <w:rsid w:val="00621416"/>
    <w:rsid w:val="0062383D"/>
    <w:rsid w:val="00630EF1"/>
    <w:rsid w:val="00640FD6"/>
    <w:rsid w:val="00686DCF"/>
    <w:rsid w:val="006946CA"/>
    <w:rsid w:val="006A047B"/>
    <w:rsid w:val="006A04AF"/>
    <w:rsid w:val="006A3801"/>
    <w:rsid w:val="006A70C3"/>
    <w:rsid w:val="006C3B88"/>
    <w:rsid w:val="006E6890"/>
    <w:rsid w:val="006F2AAE"/>
    <w:rsid w:val="006F2E04"/>
    <w:rsid w:val="007010E0"/>
    <w:rsid w:val="0071385C"/>
    <w:rsid w:val="00714322"/>
    <w:rsid w:val="007217F6"/>
    <w:rsid w:val="007269B8"/>
    <w:rsid w:val="00726E6B"/>
    <w:rsid w:val="0073719F"/>
    <w:rsid w:val="00745E0D"/>
    <w:rsid w:val="00750E60"/>
    <w:rsid w:val="007537A6"/>
    <w:rsid w:val="00783E99"/>
    <w:rsid w:val="007936F8"/>
    <w:rsid w:val="007A0838"/>
    <w:rsid w:val="007B408B"/>
    <w:rsid w:val="007B74B7"/>
    <w:rsid w:val="007C25F1"/>
    <w:rsid w:val="007E4E79"/>
    <w:rsid w:val="007F0891"/>
    <w:rsid w:val="007F5C35"/>
    <w:rsid w:val="00800B3A"/>
    <w:rsid w:val="008211C0"/>
    <w:rsid w:val="0083021F"/>
    <w:rsid w:val="00835F38"/>
    <w:rsid w:val="00847233"/>
    <w:rsid w:val="00850360"/>
    <w:rsid w:val="00853EAE"/>
    <w:rsid w:val="008557EF"/>
    <w:rsid w:val="00862A8F"/>
    <w:rsid w:val="00876C20"/>
    <w:rsid w:val="00880C9B"/>
    <w:rsid w:val="008C131D"/>
    <w:rsid w:val="008D1467"/>
    <w:rsid w:val="008D3009"/>
    <w:rsid w:val="008D38BA"/>
    <w:rsid w:val="008D5C5E"/>
    <w:rsid w:val="00900C84"/>
    <w:rsid w:val="00907988"/>
    <w:rsid w:val="0091178A"/>
    <w:rsid w:val="0091303C"/>
    <w:rsid w:val="0091529D"/>
    <w:rsid w:val="00916555"/>
    <w:rsid w:val="00925610"/>
    <w:rsid w:val="00932543"/>
    <w:rsid w:val="009329A4"/>
    <w:rsid w:val="009414A4"/>
    <w:rsid w:val="00951923"/>
    <w:rsid w:val="0095733E"/>
    <w:rsid w:val="0097228B"/>
    <w:rsid w:val="009902CE"/>
    <w:rsid w:val="009A0AED"/>
    <w:rsid w:val="009A66E2"/>
    <w:rsid w:val="009B2BB6"/>
    <w:rsid w:val="009B630D"/>
    <w:rsid w:val="009C6025"/>
    <w:rsid w:val="009C7A99"/>
    <w:rsid w:val="009D3F2C"/>
    <w:rsid w:val="009E745C"/>
    <w:rsid w:val="00A06BD2"/>
    <w:rsid w:val="00A07C8F"/>
    <w:rsid w:val="00A46C72"/>
    <w:rsid w:val="00A5056C"/>
    <w:rsid w:val="00A517D9"/>
    <w:rsid w:val="00A63BEB"/>
    <w:rsid w:val="00A72A2B"/>
    <w:rsid w:val="00A7509F"/>
    <w:rsid w:val="00A95ED6"/>
    <w:rsid w:val="00AC1481"/>
    <w:rsid w:val="00AD0667"/>
    <w:rsid w:val="00AD169D"/>
    <w:rsid w:val="00B00911"/>
    <w:rsid w:val="00B01E1B"/>
    <w:rsid w:val="00B07A98"/>
    <w:rsid w:val="00B171E6"/>
    <w:rsid w:val="00B22F7A"/>
    <w:rsid w:val="00B26930"/>
    <w:rsid w:val="00B40776"/>
    <w:rsid w:val="00B40F91"/>
    <w:rsid w:val="00B42E4A"/>
    <w:rsid w:val="00B440EA"/>
    <w:rsid w:val="00B61660"/>
    <w:rsid w:val="00B63862"/>
    <w:rsid w:val="00B676ED"/>
    <w:rsid w:val="00B92160"/>
    <w:rsid w:val="00B938E3"/>
    <w:rsid w:val="00B94951"/>
    <w:rsid w:val="00BE31ED"/>
    <w:rsid w:val="00BF23AB"/>
    <w:rsid w:val="00C22F59"/>
    <w:rsid w:val="00C65DF7"/>
    <w:rsid w:val="00C70B7C"/>
    <w:rsid w:val="00C96C11"/>
    <w:rsid w:val="00CA3FD9"/>
    <w:rsid w:val="00CA7EEE"/>
    <w:rsid w:val="00CB7E28"/>
    <w:rsid w:val="00CC033D"/>
    <w:rsid w:val="00CC532C"/>
    <w:rsid w:val="00CE7A29"/>
    <w:rsid w:val="00CF4EE4"/>
    <w:rsid w:val="00D05105"/>
    <w:rsid w:val="00D12C85"/>
    <w:rsid w:val="00D228E7"/>
    <w:rsid w:val="00D33D83"/>
    <w:rsid w:val="00D379CE"/>
    <w:rsid w:val="00D41615"/>
    <w:rsid w:val="00D45826"/>
    <w:rsid w:val="00D5775D"/>
    <w:rsid w:val="00D72CFE"/>
    <w:rsid w:val="00D74CED"/>
    <w:rsid w:val="00D801B4"/>
    <w:rsid w:val="00D91EA2"/>
    <w:rsid w:val="00DA3516"/>
    <w:rsid w:val="00DC33CF"/>
    <w:rsid w:val="00DC4BD0"/>
    <w:rsid w:val="00DC5EF4"/>
    <w:rsid w:val="00DD57A7"/>
    <w:rsid w:val="00DD5840"/>
    <w:rsid w:val="00DD78C9"/>
    <w:rsid w:val="00DE7D80"/>
    <w:rsid w:val="00DF113A"/>
    <w:rsid w:val="00E01244"/>
    <w:rsid w:val="00E01F74"/>
    <w:rsid w:val="00E319B6"/>
    <w:rsid w:val="00E461AF"/>
    <w:rsid w:val="00E470F5"/>
    <w:rsid w:val="00E50FC8"/>
    <w:rsid w:val="00E63032"/>
    <w:rsid w:val="00E67FC5"/>
    <w:rsid w:val="00E82FFC"/>
    <w:rsid w:val="00E8461B"/>
    <w:rsid w:val="00E96D91"/>
    <w:rsid w:val="00EA4052"/>
    <w:rsid w:val="00EA75B1"/>
    <w:rsid w:val="00EB68E6"/>
    <w:rsid w:val="00EB7EE3"/>
    <w:rsid w:val="00ED2476"/>
    <w:rsid w:val="00ED4F83"/>
    <w:rsid w:val="00EF1DC5"/>
    <w:rsid w:val="00EF334D"/>
    <w:rsid w:val="00EF7669"/>
    <w:rsid w:val="00EF7E2B"/>
    <w:rsid w:val="00F10DA1"/>
    <w:rsid w:val="00F14763"/>
    <w:rsid w:val="00F17DFE"/>
    <w:rsid w:val="00F30872"/>
    <w:rsid w:val="00F31C05"/>
    <w:rsid w:val="00F4659E"/>
    <w:rsid w:val="00F655D1"/>
    <w:rsid w:val="00F76CC8"/>
    <w:rsid w:val="00F81094"/>
    <w:rsid w:val="00F8367E"/>
    <w:rsid w:val="00F92C58"/>
    <w:rsid w:val="00F9755A"/>
    <w:rsid w:val="00F97A45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DECE7"/>
  <w15:docId w15:val="{A3D6669A-A518-4F6B-8959-4F2B06A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01F74"/>
    <w:pPr>
      <w:spacing w:after="200" w:line="276" w:lineRule="auto"/>
    </w:pPr>
    <w:rPr>
      <w:rFonts w:cs="Calibri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uiPriority w:val="99"/>
    <w:rsid w:val="00932543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Golobesedilo">
    <w:name w:val="Plain Text"/>
    <w:basedOn w:val="Navaden"/>
    <w:link w:val="GolobesediloZnak"/>
    <w:uiPriority w:val="99"/>
    <w:rsid w:val="00E6303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E63032"/>
    <w:rPr>
      <w:rFonts w:ascii="Courier New" w:hAnsi="Courier New" w:cs="Courier New"/>
      <w:sz w:val="20"/>
      <w:szCs w:val="20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rsid w:val="00E6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E63032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99"/>
    <w:rsid w:val="00E630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ezrazmikov">
    <w:name w:val="No Spacing"/>
    <w:link w:val="BrezrazmikovZnak"/>
    <w:uiPriority w:val="99"/>
    <w:qFormat/>
    <w:rsid w:val="00AD0667"/>
    <w:rPr>
      <w:rFonts w:cs="Calibri"/>
      <w:lang w:eastAsia="en-US"/>
    </w:rPr>
  </w:style>
  <w:style w:type="paragraph" w:styleId="Odstavekseznama">
    <w:name w:val="List Paragraph"/>
    <w:basedOn w:val="Navaden"/>
    <w:uiPriority w:val="99"/>
    <w:qFormat/>
    <w:rsid w:val="00D72CFE"/>
    <w:pPr>
      <w:ind w:left="720"/>
    </w:pPr>
    <w:rPr>
      <w:rFonts w:eastAsia="Times New Roman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99"/>
    <w:locked/>
    <w:rsid w:val="008C131D"/>
    <w:rPr>
      <w:sz w:val="22"/>
      <w:szCs w:val="22"/>
      <w:lang w:val="sl-SI" w:eastAsia="en-US"/>
    </w:rPr>
  </w:style>
  <w:style w:type="paragraph" w:styleId="Glava">
    <w:name w:val="header"/>
    <w:basedOn w:val="Navaden"/>
    <w:link w:val="Glav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B7EE3"/>
    <w:rPr>
      <w:rFonts w:cs="Calibri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B7EE3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a\Desktop\A-Life-TestniScenarij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A-Life-TestniScenarijTemplate.dotx</Template>
  <TotalTime>35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Kocbek Bule</dc:creator>
  <cp:lastModifiedBy>Denis Bobovnik</cp:lastModifiedBy>
  <cp:revision>21</cp:revision>
  <dcterms:created xsi:type="dcterms:W3CDTF">2018-01-11T09:07:00Z</dcterms:created>
  <dcterms:modified xsi:type="dcterms:W3CDTF">2018-01-20T08:35:00Z</dcterms:modified>
</cp:coreProperties>
</file>