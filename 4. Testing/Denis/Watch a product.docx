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0A0" w:firstRow="1" w:lastRow="0" w:firstColumn="1" w:lastColumn="0" w:noHBand="0" w:noVBand="0"/>
      </w:tblPr>
      <w:tblGrid>
        <w:gridCol w:w="4163"/>
        <w:gridCol w:w="5005"/>
      </w:tblGrid>
      <w:tr w:rsidR="00EA75B1" w:rsidRPr="00D5775D" w:rsidTr="00E01244">
        <w:tc>
          <w:tcPr>
            <w:tcW w:w="4230" w:type="dxa"/>
            <w:shd w:val="clear" w:color="auto" w:fill="D9D9D9" w:themeFill="background1" w:themeFillShade="D9"/>
          </w:tcPr>
          <w:p w:rsidR="00EA75B1" w:rsidRPr="006946CA" w:rsidRDefault="007936F8" w:rsidP="00D5775D">
            <w:pPr>
              <w:pStyle w:val="Golobesedil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Test </w:t>
            </w:r>
            <w:proofErr w:type="spellStart"/>
            <w:r>
              <w:rPr>
                <w:rFonts w:ascii="Calibri" w:hAnsi="Calibri" w:cs="Calibri"/>
                <w:b/>
              </w:rPr>
              <w:t>script</w:t>
            </w:r>
            <w:proofErr w:type="spellEnd"/>
            <w:r w:rsidR="00EA75B1" w:rsidRPr="006946CA">
              <w:rPr>
                <w:rFonts w:ascii="Calibri" w:hAnsi="Calibri" w:cs="Calibri"/>
                <w:b/>
              </w:rPr>
              <w:t>:</w:t>
            </w:r>
            <w:r w:rsidR="00A7509F">
              <w:rPr>
                <w:rFonts w:ascii="Calibri" w:hAnsi="Calibri" w:cs="Calibri"/>
                <w:b/>
              </w:rPr>
              <w:t xml:space="preserve"> </w:t>
            </w:r>
            <w:r w:rsidR="007F0891">
              <w:rPr>
                <w:rFonts w:ascii="Calibri" w:hAnsi="Calibri" w:cs="Calibri"/>
                <w:b/>
              </w:rPr>
              <w:t>[ID]</w:t>
            </w:r>
          </w:p>
          <w:p w:rsidR="00EA75B1" w:rsidRPr="00D5775D" w:rsidRDefault="00EA75B1" w:rsidP="00D5775D">
            <w:pPr>
              <w:pStyle w:val="Golobesedilo"/>
              <w:jc w:val="both"/>
              <w:rPr>
                <w:rFonts w:ascii="Calibri" w:hAnsi="Calibri" w:cs="Calibri"/>
              </w:rPr>
            </w:pPr>
            <w:r w:rsidRPr="00EF334D">
              <w:rPr>
                <w:rFonts w:ascii="Calibri" w:hAnsi="Calibri" w:cs="Calibri"/>
                <w:b/>
              </w:rPr>
              <w:t>Sistem</w:t>
            </w:r>
            <w:r w:rsidRPr="00D5775D">
              <w:rPr>
                <w:rFonts w:ascii="Calibri" w:hAnsi="Calibri" w:cs="Calibri"/>
              </w:rPr>
              <w:t xml:space="preserve">: </w:t>
            </w:r>
          </w:p>
          <w:p w:rsidR="00EA75B1" w:rsidRPr="00D5775D" w:rsidRDefault="007936F8" w:rsidP="00A7509F">
            <w:pPr>
              <w:pStyle w:val="Golobesedilo"/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b/>
              </w:rPr>
              <w:t>Written</w:t>
            </w:r>
            <w:proofErr w:type="spellEnd"/>
            <w:r>
              <w:rPr>
                <w:rFonts w:ascii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</w:rPr>
              <w:t>by</w:t>
            </w:r>
            <w:proofErr w:type="spellEnd"/>
            <w:r w:rsidR="00B94951">
              <w:rPr>
                <w:rFonts w:ascii="Calibri" w:hAnsi="Calibri" w:cs="Calibri"/>
              </w:rPr>
              <w:t xml:space="preserve">: </w:t>
            </w:r>
          </w:p>
        </w:tc>
        <w:tc>
          <w:tcPr>
            <w:tcW w:w="5092" w:type="dxa"/>
            <w:shd w:val="clear" w:color="auto" w:fill="D9D9D9" w:themeFill="background1" w:themeFillShade="D9"/>
          </w:tcPr>
          <w:p w:rsidR="00CA7EEE" w:rsidRDefault="007936F8" w:rsidP="00D5775D">
            <w:pPr>
              <w:pStyle w:val="Golobesedil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Date </w:t>
            </w:r>
            <w:proofErr w:type="spellStart"/>
            <w:r>
              <w:rPr>
                <w:rFonts w:ascii="Calibri" w:hAnsi="Calibri" w:cs="Calibri"/>
                <w:b/>
              </w:rPr>
              <w:t>of</w:t>
            </w:r>
            <w:proofErr w:type="spellEnd"/>
            <w:r>
              <w:rPr>
                <w:rFonts w:ascii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</w:rPr>
              <w:t>script</w:t>
            </w:r>
            <w:proofErr w:type="spellEnd"/>
            <w:r w:rsidR="00B94951">
              <w:rPr>
                <w:rFonts w:ascii="Calibri" w:hAnsi="Calibri" w:cs="Calibri"/>
              </w:rPr>
              <w:t>:</w:t>
            </w:r>
            <w:r w:rsidR="00CA7EEE">
              <w:rPr>
                <w:rFonts w:ascii="Calibri" w:hAnsi="Calibri" w:cs="Calibri"/>
              </w:rPr>
              <w:t xml:space="preserve"> </w:t>
            </w:r>
          </w:p>
          <w:p w:rsidR="00EA75B1" w:rsidRPr="00D5775D" w:rsidRDefault="00EA75B1" w:rsidP="004A434C">
            <w:pPr>
              <w:pStyle w:val="Golobesedilo"/>
              <w:jc w:val="both"/>
              <w:rPr>
                <w:rFonts w:ascii="Calibri" w:hAnsi="Calibri" w:cs="Calibri"/>
              </w:rPr>
            </w:pPr>
          </w:p>
        </w:tc>
      </w:tr>
      <w:tr w:rsidR="00EA75B1" w:rsidRPr="00D5775D" w:rsidTr="00E01244">
        <w:tc>
          <w:tcPr>
            <w:tcW w:w="9322" w:type="dxa"/>
            <w:gridSpan w:val="2"/>
            <w:shd w:val="clear" w:color="auto" w:fill="D9D9D9" w:themeFill="background1" w:themeFillShade="D9"/>
          </w:tcPr>
          <w:p w:rsidR="00EA75B1" w:rsidRDefault="007936F8" w:rsidP="00CA7EEE">
            <w:pPr>
              <w:pStyle w:val="Golobesedilo"/>
              <w:jc w:val="both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Script</w:t>
            </w:r>
            <w:proofErr w:type="spellEnd"/>
            <w:r>
              <w:rPr>
                <w:rFonts w:ascii="Calibri" w:hAnsi="Calibri" w:cs="Calibri"/>
                <w:b/>
              </w:rPr>
              <w:t xml:space="preserve"> title</w:t>
            </w:r>
            <w:r w:rsidR="00EA75B1" w:rsidRPr="00621416">
              <w:rPr>
                <w:rFonts w:ascii="Calibri" w:hAnsi="Calibri" w:cs="Calibri"/>
                <w:b/>
              </w:rPr>
              <w:t xml:space="preserve">: </w:t>
            </w:r>
          </w:p>
          <w:p w:rsidR="00B40776" w:rsidRPr="00621416" w:rsidRDefault="007936F8" w:rsidP="007936F8">
            <w:pPr>
              <w:pStyle w:val="Golobesedil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Reference</w:t>
            </w:r>
            <w:r w:rsidR="007F0891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 xml:space="preserve">to </w:t>
            </w:r>
            <w:proofErr w:type="spellStart"/>
            <w:r>
              <w:rPr>
                <w:rFonts w:ascii="Calibri" w:hAnsi="Calibri" w:cs="Calibri"/>
                <w:b/>
              </w:rPr>
              <w:t>other</w:t>
            </w:r>
            <w:proofErr w:type="spellEnd"/>
            <w:r>
              <w:rPr>
                <w:rFonts w:ascii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</w:rPr>
              <w:t>documents</w:t>
            </w:r>
            <w:proofErr w:type="spellEnd"/>
            <w:r w:rsidR="00B40776">
              <w:rPr>
                <w:rFonts w:ascii="Calibri" w:hAnsi="Calibri" w:cs="Calibri"/>
                <w:b/>
              </w:rPr>
              <w:t xml:space="preserve">: </w:t>
            </w:r>
          </w:p>
        </w:tc>
      </w:tr>
    </w:tbl>
    <w:p w:rsidR="00EA75B1" w:rsidRPr="00D228E7" w:rsidRDefault="00EA75B1" w:rsidP="00E01F74">
      <w:pPr>
        <w:pStyle w:val="Golobesedilo"/>
        <w:ind w:left="360"/>
        <w:rPr>
          <w:rFonts w:ascii="Calibri" w:hAnsi="Calibri" w:cs="Calibri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68"/>
      </w:tblGrid>
      <w:tr w:rsidR="00E01244" w:rsidRPr="00D5775D" w:rsidTr="0048305B">
        <w:trPr>
          <w:trHeight w:val="190"/>
        </w:trPr>
        <w:tc>
          <w:tcPr>
            <w:tcW w:w="9322" w:type="dxa"/>
            <w:shd w:val="clear" w:color="auto" w:fill="D9D9D9" w:themeFill="background1" w:themeFillShade="D9"/>
          </w:tcPr>
          <w:p w:rsidR="00E01244" w:rsidRPr="00E01244" w:rsidRDefault="007936F8" w:rsidP="00DF113A">
            <w:pPr>
              <w:pStyle w:val="Golobesedil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b/>
              </w:rPr>
              <w:t>Intension</w:t>
            </w:r>
            <w:proofErr w:type="spellEnd"/>
            <w:r w:rsidR="00E01244">
              <w:rPr>
                <w:rFonts w:ascii="Calibri" w:hAnsi="Calibri" w:cs="Calibri"/>
              </w:rPr>
              <w:t>:</w:t>
            </w:r>
          </w:p>
        </w:tc>
      </w:tr>
      <w:tr w:rsidR="00E01244" w:rsidRPr="00D5775D">
        <w:trPr>
          <w:trHeight w:val="835"/>
        </w:trPr>
        <w:tc>
          <w:tcPr>
            <w:tcW w:w="9322" w:type="dxa"/>
          </w:tcPr>
          <w:p w:rsidR="00E01244" w:rsidRPr="00D5775D" w:rsidRDefault="00E01244" w:rsidP="00DF113A">
            <w:pPr>
              <w:pStyle w:val="Golobesedilo"/>
              <w:rPr>
                <w:rFonts w:ascii="Calibri" w:hAnsi="Calibri" w:cs="Calibri"/>
              </w:rPr>
            </w:pPr>
          </w:p>
        </w:tc>
      </w:tr>
      <w:tr w:rsidR="00E01244" w:rsidRPr="00D5775D" w:rsidTr="0048305B">
        <w:trPr>
          <w:trHeight w:val="235"/>
        </w:trPr>
        <w:tc>
          <w:tcPr>
            <w:tcW w:w="9322" w:type="dxa"/>
            <w:shd w:val="clear" w:color="auto" w:fill="D9D9D9" w:themeFill="background1" w:themeFillShade="D9"/>
          </w:tcPr>
          <w:p w:rsidR="00E01244" w:rsidRPr="00E01244" w:rsidRDefault="007936F8" w:rsidP="006C3AC8">
            <w:pPr>
              <w:pStyle w:val="Golobesedil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b/>
              </w:rPr>
              <w:t>Pre-requirements</w:t>
            </w:r>
            <w:proofErr w:type="spellEnd"/>
            <w:r w:rsidR="00E01244">
              <w:rPr>
                <w:rFonts w:ascii="Calibri" w:hAnsi="Calibri" w:cs="Calibri"/>
              </w:rPr>
              <w:t>:</w:t>
            </w:r>
          </w:p>
        </w:tc>
      </w:tr>
      <w:tr w:rsidR="00E01244" w:rsidRPr="00D5775D" w:rsidTr="004851E4">
        <w:trPr>
          <w:trHeight w:val="835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244" w:rsidRPr="00D5775D" w:rsidRDefault="00E01244" w:rsidP="004851E4">
            <w:pPr>
              <w:pStyle w:val="Golobesedilo"/>
              <w:rPr>
                <w:rFonts w:ascii="Calibri" w:hAnsi="Calibri" w:cs="Calibri"/>
              </w:rPr>
            </w:pPr>
          </w:p>
        </w:tc>
      </w:tr>
      <w:tr w:rsidR="00E01244" w:rsidRPr="00D5775D" w:rsidTr="0048305B">
        <w:trPr>
          <w:trHeight w:val="123"/>
        </w:trPr>
        <w:tc>
          <w:tcPr>
            <w:tcW w:w="9322" w:type="dxa"/>
            <w:shd w:val="clear" w:color="auto" w:fill="D9D9D9" w:themeFill="background1" w:themeFillShade="D9"/>
          </w:tcPr>
          <w:p w:rsidR="00E01244" w:rsidRPr="00E01244" w:rsidRDefault="007936F8" w:rsidP="007936F8">
            <w:pPr>
              <w:pStyle w:val="Golobesedil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b/>
              </w:rPr>
              <w:t>Input</w:t>
            </w:r>
            <w:proofErr w:type="spellEnd"/>
            <w:r>
              <w:rPr>
                <w:rFonts w:ascii="Calibri" w:hAnsi="Calibri" w:cs="Calibri"/>
                <w:b/>
              </w:rPr>
              <w:t xml:space="preserve"> data</w:t>
            </w:r>
            <w:r w:rsidR="00E01244">
              <w:rPr>
                <w:rFonts w:ascii="Calibri" w:hAnsi="Calibri" w:cs="Calibri"/>
              </w:rPr>
              <w:t>:</w:t>
            </w:r>
          </w:p>
        </w:tc>
      </w:tr>
      <w:tr w:rsidR="00E01244" w:rsidRPr="00D5775D" w:rsidTr="004851E4">
        <w:trPr>
          <w:trHeight w:val="835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244" w:rsidRPr="00D5775D" w:rsidRDefault="00E01244" w:rsidP="004851E4">
            <w:pPr>
              <w:pStyle w:val="Golobesedilo"/>
              <w:rPr>
                <w:rFonts w:ascii="Calibri" w:hAnsi="Calibri" w:cs="Calibri"/>
              </w:rPr>
            </w:pPr>
          </w:p>
        </w:tc>
      </w:tr>
    </w:tbl>
    <w:p w:rsidR="00CA7EEE" w:rsidRDefault="00CA7EEE" w:rsidP="00CA7EEE">
      <w:pPr>
        <w:pStyle w:val="Golobesedilo"/>
        <w:rPr>
          <w:rFonts w:ascii="Calibri" w:hAnsi="Calibri" w:cs="Calibri"/>
        </w:rPr>
      </w:pPr>
    </w:p>
    <w:p w:rsidR="00621416" w:rsidRDefault="00621416" w:rsidP="00CA7EEE">
      <w:pPr>
        <w:pStyle w:val="Golobesedilo"/>
        <w:rPr>
          <w:rFonts w:ascii="Calibri" w:hAnsi="Calibri" w:cs="Calibri"/>
        </w:rPr>
      </w:pPr>
    </w:p>
    <w:p w:rsidR="00CA7EEE" w:rsidRPr="0048305B" w:rsidRDefault="007936F8" w:rsidP="0048305B">
      <w:pPr>
        <w:pStyle w:val="Golobesedilo"/>
        <w:rPr>
          <w:rFonts w:ascii="Calibri" w:hAnsi="Calibri" w:cs="Calibri"/>
          <w:b/>
          <w:u w:val="single"/>
        </w:rPr>
      </w:pPr>
      <w:proofErr w:type="spellStart"/>
      <w:r>
        <w:rPr>
          <w:rFonts w:ascii="Calibri" w:hAnsi="Calibri" w:cs="Calibri"/>
          <w:b/>
          <w:u w:val="single"/>
        </w:rPr>
        <w:t>Script</w:t>
      </w:r>
      <w:proofErr w:type="spellEnd"/>
      <w:r w:rsidR="00226C35" w:rsidRPr="0048305B">
        <w:rPr>
          <w:rFonts w:ascii="Calibri" w:hAnsi="Calibri" w:cs="Calibri"/>
          <w:b/>
          <w:u w:val="single"/>
        </w:rPr>
        <w:t xml:space="preserve"> </w:t>
      </w:r>
      <w:proofErr w:type="spellStart"/>
      <w:r>
        <w:rPr>
          <w:rFonts w:ascii="Calibri" w:hAnsi="Calibri" w:cs="Calibri"/>
          <w:b/>
          <w:u w:val="single"/>
        </w:rPr>
        <w:t>testing</w:t>
      </w:r>
      <w:proofErr w:type="spellEnd"/>
      <w:r w:rsidR="00226C35" w:rsidRPr="0048305B">
        <w:rPr>
          <w:rFonts w:ascii="Calibri" w:hAnsi="Calibri" w:cs="Calibri"/>
          <w:b/>
          <w:u w:val="single"/>
        </w:rPr>
        <w:t>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8"/>
        <w:gridCol w:w="3298"/>
        <w:gridCol w:w="5172"/>
      </w:tblGrid>
      <w:tr w:rsidR="00EA75B1" w:rsidRPr="00B07A98" w:rsidTr="0048305B">
        <w:tc>
          <w:tcPr>
            <w:tcW w:w="699" w:type="dxa"/>
            <w:shd w:val="clear" w:color="auto" w:fill="D9D9D9" w:themeFill="background1" w:themeFillShade="D9"/>
          </w:tcPr>
          <w:p w:rsidR="00EA75B1" w:rsidRPr="00B07A98" w:rsidRDefault="007936F8" w:rsidP="00DF113A">
            <w:pPr>
              <w:pStyle w:val="Golobesedil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Step</w:t>
            </w:r>
          </w:p>
        </w:tc>
        <w:tc>
          <w:tcPr>
            <w:tcW w:w="3343" w:type="dxa"/>
            <w:shd w:val="clear" w:color="auto" w:fill="D9D9D9" w:themeFill="background1" w:themeFillShade="D9"/>
          </w:tcPr>
          <w:p w:rsidR="00EA75B1" w:rsidRPr="00B07A98" w:rsidRDefault="007936F8" w:rsidP="00DF113A">
            <w:pPr>
              <w:pStyle w:val="Golobesedilo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Action</w:t>
            </w:r>
            <w:proofErr w:type="spellEnd"/>
          </w:p>
        </w:tc>
        <w:tc>
          <w:tcPr>
            <w:tcW w:w="5246" w:type="dxa"/>
            <w:shd w:val="clear" w:color="auto" w:fill="D9D9D9" w:themeFill="background1" w:themeFillShade="D9"/>
          </w:tcPr>
          <w:p w:rsidR="00EA75B1" w:rsidRPr="00B07A98" w:rsidRDefault="007936F8" w:rsidP="00DF113A">
            <w:pPr>
              <w:pStyle w:val="Golobesedilo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Expected</w:t>
            </w:r>
            <w:proofErr w:type="spellEnd"/>
            <w:r>
              <w:rPr>
                <w:rFonts w:ascii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</w:rPr>
              <w:t>result</w:t>
            </w:r>
            <w:proofErr w:type="spellEnd"/>
          </w:p>
        </w:tc>
      </w:tr>
      <w:tr w:rsidR="00EA75B1" w:rsidRPr="00D5775D" w:rsidTr="0048305B">
        <w:tc>
          <w:tcPr>
            <w:tcW w:w="699" w:type="dxa"/>
          </w:tcPr>
          <w:p w:rsidR="00EA75B1" w:rsidRPr="00D5775D" w:rsidRDefault="00EA75B1" w:rsidP="00DF113A">
            <w:pPr>
              <w:pStyle w:val="Golobesedilo"/>
              <w:rPr>
                <w:rFonts w:ascii="Calibri" w:hAnsi="Calibri" w:cs="Calibri"/>
              </w:rPr>
            </w:pPr>
            <w:r w:rsidRPr="00D5775D">
              <w:rPr>
                <w:rFonts w:ascii="Calibri" w:hAnsi="Calibri" w:cs="Calibri"/>
              </w:rPr>
              <w:t>1.</w:t>
            </w:r>
          </w:p>
        </w:tc>
        <w:tc>
          <w:tcPr>
            <w:tcW w:w="3343" w:type="dxa"/>
          </w:tcPr>
          <w:p w:rsidR="00EA75B1" w:rsidRPr="00D5775D" w:rsidRDefault="00EA75B1" w:rsidP="00DF113A">
            <w:pPr>
              <w:pStyle w:val="Golobesedilo"/>
              <w:rPr>
                <w:rFonts w:ascii="Calibri" w:hAnsi="Calibri" w:cs="Calibri"/>
              </w:rPr>
            </w:pPr>
          </w:p>
        </w:tc>
        <w:tc>
          <w:tcPr>
            <w:tcW w:w="5246" w:type="dxa"/>
          </w:tcPr>
          <w:p w:rsidR="00EA75B1" w:rsidRPr="00D5775D" w:rsidRDefault="00EA75B1" w:rsidP="00DF113A">
            <w:pPr>
              <w:pStyle w:val="Golobesedilo"/>
              <w:rPr>
                <w:rFonts w:ascii="Calibri" w:hAnsi="Calibri" w:cs="Calibri"/>
              </w:rPr>
            </w:pPr>
          </w:p>
        </w:tc>
      </w:tr>
      <w:tr w:rsidR="00EA75B1" w:rsidRPr="00D5775D" w:rsidTr="0048305B">
        <w:tc>
          <w:tcPr>
            <w:tcW w:w="699" w:type="dxa"/>
          </w:tcPr>
          <w:p w:rsidR="00EA75B1" w:rsidRPr="00D5775D" w:rsidRDefault="00EA75B1" w:rsidP="00DF113A">
            <w:pPr>
              <w:pStyle w:val="Golobesedilo"/>
              <w:rPr>
                <w:rFonts w:ascii="Calibri" w:hAnsi="Calibri" w:cs="Calibri"/>
              </w:rPr>
            </w:pPr>
            <w:r w:rsidRPr="00D5775D">
              <w:rPr>
                <w:rFonts w:ascii="Calibri" w:hAnsi="Calibri" w:cs="Calibri"/>
              </w:rPr>
              <w:t>2.</w:t>
            </w:r>
          </w:p>
        </w:tc>
        <w:tc>
          <w:tcPr>
            <w:tcW w:w="3343" w:type="dxa"/>
          </w:tcPr>
          <w:p w:rsidR="00EA75B1" w:rsidRPr="00D5775D" w:rsidRDefault="00EA75B1" w:rsidP="00DF113A">
            <w:pPr>
              <w:pStyle w:val="Golobesedilo"/>
              <w:rPr>
                <w:rFonts w:ascii="Calibri" w:hAnsi="Calibri" w:cs="Calibri"/>
              </w:rPr>
            </w:pPr>
          </w:p>
        </w:tc>
        <w:tc>
          <w:tcPr>
            <w:tcW w:w="5246" w:type="dxa"/>
          </w:tcPr>
          <w:p w:rsidR="00EA75B1" w:rsidRPr="00D5775D" w:rsidRDefault="00EA75B1" w:rsidP="00DF113A">
            <w:pPr>
              <w:pStyle w:val="Golobesedilo"/>
              <w:rPr>
                <w:rFonts w:ascii="Calibri" w:hAnsi="Calibri" w:cs="Calibri"/>
              </w:rPr>
            </w:pPr>
          </w:p>
        </w:tc>
      </w:tr>
      <w:tr w:rsidR="00EA75B1" w:rsidRPr="00D5775D" w:rsidTr="0048305B">
        <w:tc>
          <w:tcPr>
            <w:tcW w:w="699" w:type="dxa"/>
          </w:tcPr>
          <w:p w:rsidR="00EA75B1" w:rsidRPr="00D5775D" w:rsidRDefault="00EA75B1" w:rsidP="00DF113A">
            <w:pPr>
              <w:pStyle w:val="Golobesedilo"/>
              <w:rPr>
                <w:rFonts w:ascii="Calibri" w:hAnsi="Calibri" w:cs="Calibri"/>
              </w:rPr>
            </w:pPr>
            <w:r w:rsidRPr="00D5775D">
              <w:rPr>
                <w:rFonts w:ascii="Calibri" w:hAnsi="Calibri" w:cs="Calibri"/>
              </w:rPr>
              <w:t>3.</w:t>
            </w:r>
          </w:p>
        </w:tc>
        <w:tc>
          <w:tcPr>
            <w:tcW w:w="3343" w:type="dxa"/>
          </w:tcPr>
          <w:p w:rsidR="00EA75B1" w:rsidRPr="00D5775D" w:rsidRDefault="00EA75B1" w:rsidP="00DF113A">
            <w:pPr>
              <w:pStyle w:val="Golobesedilo"/>
              <w:rPr>
                <w:rFonts w:ascii="Calibri" w:hAnsi="Calibri" w:cs="Calibri"/>
              </w:rPr>
            </w:pPr>
          </w:p>
        </w:tc>
        <w:tc>
          <w:tcPr>
            <w:tcW w:w="5246" w:type="dxa"/>
          </w:tcPr>
          <w:p w:rsidR="00EA75B1" w:rsidRPr="00D5775D" w:rsidRDefault="00EA75B1" w:rsidP="00DF113A">
            <w:pPr>
              <w:pStyle w:val="Golobesedilo"/>
              <w:rPr>
                <w:rFonts w:ascii="Calibri" w:hAnsi="Calibri" w:cs="Calibri"/>
              </w:rPr>
            </w:pPr>
          </w:p>
        </w:tc>
      </w:tr>
    </w:tbl>
    <w:p w:rsidR="00EA75B1" w:rsidRPr="00D228E7" w:rsidRDefault="00EA75B1" w:rsidP="00E01F74">
      <w:pPr>
        <w:pStyle w:val="Golobesedilo"/>
        <w:rPr>
          <w:rFonts w:ascii="Calibri" w:hAnsi="Calibri" w:cs="Calibri"/>
        </w:rPr>
      </w:pPr>
    </w:p>
    <w:p w:rsidR="00226C35" w:rsidRPr="0048305B" w:rsidRDefault="007936F8" w:rsidP="00226C35">
      <w:pPr>
        <w:pStyle w:val="Golobesedilo"/>
        <w:rPr>
          <w:rFonts w:ascii="Calibri" w:hAnsi="Calibri" w:cs="Calibri"/>
          <w:b/>
          <w:u w:val="single"/>
        </w:rPr>
      </w:pPr>
      <w:proofErr w:type="spellStart"/>
      <w:r>
        <w:rPr>
          <w:rFonts w:ascii="Calibri" w:hAnsi="Calibri" w:cs="Calibri"/>
          <w:b/>
          <w:u w:val="single"/>
        </w:rPr>
        <w:t>Requirements</w:t>
      </w:r>
      <w:proofErr w:type="spellEnd"/>
      <w:r>
        <w:rPr>
          <w:rFonts w:ascii="Calibri" w:hAnsi="Calibri" w:cs="Calibri"/>
          <w:b/>
          <w:u w:val="single"/>
        </w:rPr>
        <w:t xml:space="preserve"> </w:t>
      </w:r>
      <w:proofErr w:type="spellStart"/>
      <w:r>
        <w:rPr>
          <w:rFonts w:ascii="Calibri" w:hAnsi="Calibri" w:cs="Calibri"/>
          <w:b/>
          <w:u w:val="single"/>
        </w:rPr>
        <w:t>for</w:t>
      </w:r>
      <w:proofErr w:type="spellEnd"/>
      <w:r>
        <w:rPr>
          <w:rFonts w:ascii="Calibri" w:hAnsi="Calibri" w:cs="Calibri"/>
          <w:b/>
          <w:u w:val="single"/>
        </w:rPr>
        <w:t xml:space="preserve"> </w:t>
      </w:r>
      <w:bookmarkStart w:id="0" w:name="_GoBack"/>
      <w:proofErr w:type="spellStart"/>
      <w:r>
        <w:rPr>
          <w:rFonts w:ascii="Calibri" w:hAnsi="Calibri" w:cs="Calibri"/>
          <w:b/>
          <w:u w:val="single"/>
        </w:rPr>
        <w:t>successful</w:t>
      </w:r>
      <w:proofErr w:type="spellEnd"/>
      <w:r>
        <w:rPr>
          <w:rFonts w:ascii="Calibri" w:hAnsi="Calibri" w:cs="Calibri"/>
          <w:b/>
          <w:u w:val="single"/>
        </w:rPr>
        <w:t xml:space="preserve"> </w:t>
      </w:r>
      <w:bookmarkEnd w:id="0"/>
      <w:proofErr w:type="spellStart"/>
      <w:r>
        <w:rPr>
          <w:rFonts w:ascii="Calibri" w:hAnsi="Calibri" w:cs="Calibri"/>
          <w:b/>
          <w:u w:val="single"/>
        </w:rPr>
        <w:t>end</w:t>
      </w:r>
      <w:proofErr w:type="spellEnd"/>
      <w:r w:rsidR="00226C35" w:rsidRPr="0048305B">
        <w:rPr>
          <w:rFonts w:ascii="Calibri" w:hAnsi="Calibri" w:cs="Calibri"/>
          <w:b/>
          <w:u w:val="single"/>
        </w:rPr>
        <w:t>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8"/>
        <w:gridCol w:w="3630"/>
        <w:gridCol w:w="5170"/>
      </w:tblGrid>
      <w:tr w:rsidR="00226C35" w:rsidRPr="00B07A98" w:rsidTr="0048305B">
        <w:tc>
          <w:tcPr>
            <w:tcW w:w="368" w:type="dxa"/>
            <w:shd w:val="clear" w:color="auto" w:fill="D9D9D9" w:themeFill="background1" w:themeFillShade="D9"/>
          </w:tcPr>
          <w:p w:rsidR="00226C35" w:rsidRPr="00B07A98" w:rsidRDefault="00226C35" w:rsidP="004851E4">
            <w:pPr>
              <w:pStyle w:val="Golobesedilo"/>
              <w:rPr>
                <w:rFonts w:ascii="Calibri" w:hAnsi="Calibri" w:cs="Calibri"/>
                <w:b/>
              </w:rPr>
            </w:pPr>
          </w:p>
        </w:tc>
        <w:tc>
          <w:tcPr>
            <w:tcW w:w="3674" w:type="dxa"/>
            <w:shd w:val="clear" w:color="auto" w:fill="D9D9D9" w:themeFill="background1" w:themeFillShade="D9"/>
          </w:tcPr>
          <w:p w:rsidR="00226C35" w:rsidRPr="00B07A98" w:rsidRDefault="007936F8" w:rsidP="004851E4">
            <w:pPr>
              <w:pStyle w:val="Golobesedilo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Requirement</w:t>
            </w:r>
            <w:proofErr w:type="spellEnd"/>
          </w:p>
        </w:tc>
        <w:tc>
          <w:tcPr>
            <w:tcW w:w="5246" w:type="dxa"/>
            <w:shd w:val="clear" w:color="auto" w:fill="D9D9D9" w:themeFill="background1" w:themeFillShade="D9"/>
          </w:tcPr>
          <w:p w:rsidR="00226C35" w:rsidRPr="00B07A98" w:rsidRDefault="007936F8" w:rsidP="006946CA">
            <w:pPr>
              <w:pStyle w:val="Golobesedilo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Description</w:t>
            </w:r>
            <w:proofErr w:type="spellEnd"/>
          </w:p>
        </w:tc>
      </w:tr>
      <w:tr w:rsidR="00226C35" w:rsidRPr="00D5775D" w:rsidTr="0048305B">
        <w:tc>
          <w:tcPr>
            <w:tcW w:w="368" w:type="dxa"/>
          </w:tcPr>
          <w:p w:rsidR="00226C35" w:rsidRPr="00D5775D" w:rsidRDefault="00226C35" w:rsidP="004851E4">
            <w:pPr>
              <w:pStyle w:val="Golobesedilo"/>
              <w:rPr>
                <w:rFonts w:ascii="Calibri" w:hAnsi="Calibri" w:cs="Calibri"/>
              </w:rPr>
            </w:pPr>
            <w:r w:rsidRPr="00D5775D">
              <w:rPr>
                <w:rFonts w:ascii="Calibri" w:hAnsi="Calibri" w:cs="Calibri"/>
              </w:rPr>
              <w:t>1.</w:t>
            </w:r>
          </w:p>
        </w:tc>
        <w:tc>
          <w:tcPr>
            <w:tcW w:w="3674" w:type="dxa"/>
          </w:tcPr>
          <w:p w:rsidR="00226C35" w:rsidRPr="00D5775D" w:rsidRDefault="00226C35" w:rsidP="004851E4">
            <w:pPr>
              <w:pStyle w:val="Golobesedilo"/>
              <w:rPr>
                <w:rFonts w:ascii="Calibri" w:hAnsi="Calibri" w:cs="Calibri"/>
              </w:rPr>
            </w:pPr>
          </w:p>
        </w:tc>
        <w:tc>
          <w:tcPr>
            <w:tcW w:w="5246" w:type="dxa"/>
          </w:tcPr>
          <w:p w:rsidR="00226C35" w:rsidRPr="00D5775D" w:rsidRDefault="00226C35" w:rsidP="004851E4">
            <w:pPr>
              <w:pStyle w:val="Golobesedilo"/>
              <w:rPr>
                <w:rFonts w:ascii="Calibri" w:hAnsi="Calibri" w:cs="Calibri"/>
              </w:rPr>
            </w:pPr>
          </w:p>
        </w:tc>
      </w:tr>
      <w:tr w:rsidR="00226C35" w:rsidRPr="00D5775D" w:rsidTr="0048305B">
        <w:tc>
          <w:tcPr>
            <w:tcW w:w="368" w:type="dxa"/>
          </w:tcPr>
          <w:p w:rsidR="00226C35" w:rsidRPr="00D5775D" w:rsidRDefault="00226C35" w:rsidP="004851E4">
            <w:pPr>
              <w:pStyle w:val="Golobesedilo"/>
              <w:rPr>
                <w:rFonts w:ascii="Calibri" w:hAnsi="Calibri" w:cs="Calibri"/>
              </w:rPr>
            </w:pPr>
            <w:r w:rsidRPr="00D5775D">
              <w:rPr>
                <w:rFonts w:ascii="Calibri" w:hAnsi="Calibri" w:cs="Calibri"/>
              </w:rPr>
              <w:t>2.</w:t>
            </w:r>
          </w:p>
        </w:tc>
        <w:tc>
          <w:tcPr>
            <w:tcW w:w="3674" w:type="dxa"/>
          </w:tcPr>
          <w:p w:rsidR="00226C35" w:rsidRPr="00D5775D" w:rsidRDefault="00226C35" w:rsidP="004851E4">
            <w:pPr>
              <w:pStyle w:val="Golobesedilo"/>
              <w:rPr>
                <w:rFonts w:ascii="Calibri" w:hAnsi="Calibri" w:cs="Calibri"/>
              </w:rPr>
            </w:pPr>
          </w:p>
        </w:tc>
        <w:tc>
          <w:tcPr>
            <w:tcW w:w="5246" w:type="dxa"/>
          </w:tcPr>
          <w:p w:rsidR="00226C35" w:rsidRPr="00D5775D" w:rsidRDefault="00226C35" w:rsidP="004851E4">
            <w:pPr>
              <w:pStyle w:val="Golobesedilo"/>
              <w:rPr>
                <w:rFonts w:ascii="Calibri" w:hAnsi="Calibri" w:cs="Calibri"/>
              </w:rPr>
            </w:pPr>
          </w:p>
        </w:tc>
      </w:tr>
      <w:tr w:rsidR="00226C35" w:rsidRPr="00D5775D" w:rsidTr="0048305B">
        <w:tc>
          <w:tcPr>
            <w:tcW w:w="368" w:type="dxa"/>
          </w:tcPr>
          <w:p w:rsidR="00226C35" w:rsidRPr="00D5775D" w:rsidRDefault="00226C35" w:rsidP="004851E4">
            <w:pPr>
              <w:pStyle w:val="Golobesedilo"/>
              <w:rPr>
                <w:rFonts w:ascii="Calibri" w:hAnsi="Calibri" w:cs="Calibri"/>
              </w:rPr>
            </w:pPr>
            <w:r w:rsidRPr="00D5775D">
              <w:rPr>
                <w:rFonts w:ascii="Calibri" w:hAnsi="Calibri" w:cs="Calibri"/>
              </w:rPr>
              <w:t>3.</w:t>
            </w:r>
          </w:p>
        </w:tc>
        <w:tc>
          <w:tcPr>
            <w:tcW w:w="3674" w:type="dxa"/>
          </w:tcPr>
          <w:p w:rsidR="00226C35" w:rsidRPr="00D5775D" w:rsidRDefault="00226C35" w:rsidP="004851E4">
            <w:pPr>
              <w:pStyle w:val="Golobesedilo"/>
              <w:rPr>
                <w:rFonts w:ascii="Calibri" w:hAnsi="Calibri" w:cs="Calibri"/>
              </w:rPr>
            </w:pPr>
          </w:p>
        </w:tc>
        <w:tc>
          <w:tcPr>
            <w:tcW w:w="5246" w:type="dxa"/>
          </w:tcPr>
          <w:p w:rsidR="00226C35" w:rsidRPr="00D5775D" w:rsidRDefault="00226C35" w:rsidP="004851E4">
            <w:pPr>
              <w:pStyle w:val="Golobesedilo"/>
              <w:rPr>
                <w:rFonts w:ascii="Calibri" w:hAnsi="Calibri" w:cs="Calibri"/>
              </w:rPr>
            </w:pPr>
          </w:p>
        </w:tc>
      </w:tr>
    </w:tbl>
    <w:p w:rsidR="00EA75B1" w:rsidRDefault="00EA75B1" w:rsidP="00F92C58">
      <w:pPr>
        <w:rPr>
          <w:noProof/>
          <w:lang w:eastAsia="sl-SI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68"/>
      </w:tblGrid>
      <w:tr w:rsidR="00226C35" w:rsidRPr="00D5775D" w:rsidTr="0048305B">
        <w:trPr>
          <w:trHeight w:val="192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26C35" w:rsidRPr="00502DD1" w:rsidRDefault="007936F8" w:rsidP="007936F8">
            <w:pPr>
              <w:pStyle w:val="Golobesedilo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Furter</w:t>
            </w:r>
            <w:proofErr w:type="spellEnd"/>
            <w:r>
              <w:rPr>
                <w:rFonts w:ascii="Calibri" w:hAnsi="Calibri" w:cs="Calibri"/>
                <w:b/>
              </w:rPr>
              <w:t xml:space="preserve"> notice, </w:t>
            </w:r>
            <w:proofErr w:type="spellStart"/>
            <w:r>
              <w:rPr>
                <w:rFonts w:ascii="Calibri" w:hAnsi="Calibri" w:cs="Calibri"/>
                <w:b/>
              </w:rPr>
              <w:t>comments</w:t>
            </w:r>
            <w:proofErr w:type="spellEnd"/>
            <w:r>
              <w:rPr>
                <w:rFonts w:ascii="Calibri" w:hAnsi="Calibri" w:cs="Calibri"/>
                <w:b/>
              </w:rPr>
              <w:t>, manual</w:t>
            </w:r>
            <w:r w:rsidR="00502DD1">
              <w:rPr>
                <w:rFonts w:ascii="Calibri" w:hAnsi="Calibri" w:cs="Calibri"/>
                <w:b/>
              </w:rPr>
              <w:t>:</w:t>
            </w:r>
          </w:p>
        </w:tc>
      </w:tr>
      <w:tr w:rsidR="00502DD1" w:rsidRPr="00D45826" w:rsidTr="004851E4">
        <w:trPr>
          <w:trHeight w:val="835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D1" w:rsidRPr="00D45826" w:rsidRDefault="00502DD1" w:rsidP="004851E4">
            <w:pPr>
              <w:pStyle w:val="Golobesedilo"/>
              <w:rPr>
                <w:rFonts w:ascii="Calibri" w:hAnsi="Calibri" w:cs="Calibri"/>
              </w:rPr>
            </w:pPr>
          </w:p>
        </w:tc>
      </w:tr>
    </w:tbl>
    <w:p w:rsidR="004A434C" w:rsidRPr="004A434C" w:rsidRDefault="004A434C" w:rsidP="004A434C">
      <w:pPr>
        <w:rPr>
          <w:b/>
        </w:rPr>
      </w:pPr>
    </w:p>
    <w:sectPr w:rsidR="004A434C" w:rsidRPr="004A434C" w:rsidSect="00686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ED6" w:rsidRDefault="00A95ED6" w:rsidP="00EB7EE3">
      <w:pPr>
        <w:spacing w:after="0" w:line="240" w:lineRule="auto"/>
      </w:pPr>
      <w:r>
        <w:separator/>
      </w:r>
    </w:p>
  </w:endnote>
  <w:endnote w:type="continuationSeparator" w:id="0">
    <w:p w:rsidR="00A95ED6" w:rsidRDefault="00A95ED6" w:rsidP="00EB7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&amp;amp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ED6" w:rsidRDefault="00A95ED6" w:rsidP="00EB7EE3">
      <w:pPr>
        <w:spacing w:after="0" w:line="240" w:lineRule="auto"/>
      </w:pPr>
      <w:r>
        <w:separator/>
      </w:r>
    </w:p>
  </w:footnote>
  <w:footnote w:type="continuationSeparator" w:id="0">
    <w:p w:rsidR="00A95ED6" w:rsidRDefault="00A95ED6" w:rsidP="00EB7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39E"/>
    <w:multiLevelType w:val="hybridMultilevel"/>
    <w:tmpl w:val="83025FE6"/>
    <w:lvl w:ilvl="0" w:tplc="722226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24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4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4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4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4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4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4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4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3F748C0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750DB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E6EAD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F4901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674C8"/>
    <w:multiLevelType w:val="hybridMultilevel"/>
    <w:tmpl w:val="CC5460CE"/>
    <w:lvl w:ilvl="0" w:tplc="55E47E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>
      <w:start w:val="1"/>
      <w:numFmt w:val="lowerRoman"/>
      <w:lvlText w:val="%3."/>
      <w:lvlJc w:val="right"/>
      <w:pPr>
        <w:ind w:left="1800" w:hanging="180"/>
      </w:pPr>
    </w:lvl>
    <w:lvl w:ilvl="3" w:tplc="0424000F">
      <w:start w:val="1"/>
      <w:numFmt w:val="decimal"/>
      <w:lvlText w:val="%4."/>
      <w:lvlJc w:val="left"/>
      <w:pPr>
        <w:ind w:left="2520" w:hanging="360"/>
      </w:pPr>
    </w:lvl>
    <w:lvl w:ilvl="4" w:tplc="04240019">
      <w:start w:val="1"/>
      <w:numFmt w:val="lowerLetter"/>
      <w:lvlText w:val="%5."/>
      <w:lvlJc w:val="left"/>
      <w:pPr>
        <w:ind w:left="3240" w:hanging="360"/>
      </w:pPr>
    </w:lvl>
    <w:lvl w:ilvl="5" w:tplc="0424001B">
      <w:start w:val="1"/>
      <w:numFmt w:val="lowerRoman"/>
      <w:lvlText w:val="%6."/>
      <w:lvlJc w:val="right"/>
      <w:pPr>
        <w:ind w:left="3960" w:hanging="180"/>
      </w:pPr>
    </w:lvl>
    <w:lvl w:ilvl="6" w:tplc="0424000F">
      <w:start w:val="1"/>
      <w:numFmt w:val="decimal"/>
      <w:lvlText w:val="%7."/>
      <w:lvlJc w:val="left"/>
      <w:pPr>
        <w:ind w:left="4680" w:hanging="360"/>
      </w:pPr>
    </w:lvl>
    <w:lvl w:ilvl="7" w:tplc="04240019">
      <w:start w:val="1"/>
      <w:numFmt w:val="lowerLetter"/>
      <w:lvlText w:val="%8."/>
      <w:lvlJc w:val="left"/>
      <w:pPr>
        <w:ind w:left="5400" w:hanging="360"/>
      </w:pPr>
    </w:lvl>
    <w:lvl w:ilvl="8" w:tplc="0424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BD37AC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B3D76"/>
    <w:multiLevelType w:val="hybridMultilevel"/>
    <w:tmpl w:val="F0B28222"/>
    <w:lvl w:ilvl="0" w:tplc="3D1A7480">
      <w:start w:val="2"/>
      <w:numFmt w:val="bullet"/>
      <w:lvlText w:val="-"/>
      <w:lvlJc w:val="left"/>
      <w:pPr>
        <w:ind w:left="720" w:hanging="360"/>
      </w:pPr>
      <w:rPr>
        <w:rFonts w:ascii="&amp;amp" w:eastAsia="Times New Roman" w:hAnsi="&amp;amp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404F22"/>
    <w:multiLevelType w:val="hybridMultilevel"/>
    <w:tmpl w:val="0136D41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C10F6"/>
    <w:multiLevelType w:val="hybridMultilevel"/>
    <w:tmpl w:val="FCFE4A1E"/>
    <w:lvl w:ilvl="0" w:tplc="39F0FF9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7F75E28"/>
    <w:multiLevelType w:val="hybridMultilevel"/>
    <w:tmpl w:val="FF7009E6"/>
    <w:lvl w:ilvl="0" w:tplc="C07AB25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sz w:val="24"/>
        <w:szCs w:val="24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9F245DC"/>
    <w:multiLevelType w:val="hybridMultilevel"/>
    <w:tmpl w:val="0136D41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B7BB4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E7EF7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40C5C"/>
    <w:multiLevelType w:val="hybridMultilevel"/>
    <w:tmpl w:val="BA4A27C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E444C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30B23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04FD3"/>
    <w:multiLevelType w:val="hybridMultilevel"/>
    <w:tmpl w:val="D6587196"/>
    <w:lvl w:ilvl="0" w:tplc="AB5C74F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9725B18"/>
    <w:multiLevelType w:val="hybridMultilevel"/>
    <w:tmpl w:val="67EC4B4E"/>
    <w:lvl w:ilvl="0" w:tplc="DA00C7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B694094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C4D74"/>
    <w:multiLevelType w:val="hybridMultilevel"/>
    <w:tmpl w:val="BEAA1F50"/>
    <w:lvl w:ilvl="0" w:tplc="88C2DD6E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33776F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1A7427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954BC8"/>
    <w:multiLevelType w:val="hybridMultilevel"/>
    <w:tmpl w:val="0136D41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095EA8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C0B62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2C1596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2311C7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DC1773"/>
    <w:multiLevelType w:val="hybridMultilevel"/>
    <w:tmpl w:val="8ED4D03C"/>
    <w:lvl w:ilvl="0" w:tplc="8702D6F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sz w:val="24"/>
        <w:szCs w:val="24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8"/>
  </w:num>
  <w:num w:numId="3">
    <w:abstractNumId w:val="5"/>
  </w:num>
  <w:num w:numId="4">
    <w:abstractNumId w:val="11"/>
  </w:num>
  <w:num w:numId="5">
    <w:abstractNumId w:val="23"/>
  </w:num>
  <w:num w:numId="6">
    <w:abstractNumId w:val="10"/>
  </w:num>
  <w:num w:numId="7">
    <w:abstractNumId w:val="20"/>
  </w:num>
  <w:num w:numId="8">
    <w:abstractNumId w:val="14"/>
  </w:num>
  <w:num w:numId="9">
    <w:abstractNumId w:val="8"/>
  </w:num>
  <w:num w:numId="10">
    <w:abstractNumId w:val="16"/>
  </w:num>
  <w:num w:numId="11">
    <w:abstractNumId w:val="12"/>
  </w:num>
  <w:num w:numId="12">
    <w:abstractNumId w:val="19"/>
  </w:num>
  <w:num w:numId="13">
    <w:abstractNumId w:val="22"/>
  </w:num>
  <w:num w:numId="14">
    <w:abstractNumId w:val="15"/>
  </w:num>
  <w:num w:numId="15">
    <w:abstractNumId w:val="4"/>
  </w:num>
  <w:num w:numId="16">
    <w:abstractNumId w:val="1"/>
  </w:num>
  <w:num w:numId="17">
    <w:abstractNumId w:val="6"/>
  </w:num>
  <w:num w:numId="18">
    <w:abstractNumId w:val="24"/>
  </w:num>
  <w:num w:numId="19">
    <w:abstractNumId w:val="17"/>
  </w:num>
  <w:num w:numId="20">
    <w:abstractNumId w:val="3"/>
  </w:num>
  <w:num w:numId="21">
    <w:abstractNumId w:val="21"/>
  </w:num>
  <w:num w:numId="22">
    <w:abstractNumId w:val="27"/>
  </w:num>
  <w:num w:numId="23">
    <w:abstractNumId w:val="13"/>
  </w:num>
  <w:num w:numId="24">
    <w:abstractNumId w:val="2"/>
  </w:num>
  <w:num w:numId="25">
    <w:abstractNumId w:val="9"/>
  </w:num>
  <w:num w:numId="26">
    <w:abstractNumId w:val="18"/>
  </w:num>
  <w:num w:numId="2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</w:num>
  <w:num w:numId="29">
    <w:abstractNumId w:val="7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91"/>
    <w:rsid w:val="000152C2"/>
    <w:rsid w:val="00032F33"/>
    <w:rsid w:val="00047ABF"/>
    <w:rsid w:val="000721C4"/>
    <w:rsid w:val="000728C9"/>
    <w:rsid w:val="00074AB6"/>
    <w:rsid w:val="0007516C"/>
    <w:rsid w:val="0008411E"/>
    <w:rsid w:val="00085E88"/>
    <w:rsid w:val="00096A41"/>
    <w:rsid w:val="000A0F6E"/>
    <w:rsid w:val="000A22A2"/>
    <w:rsid w:val="000A2490"/>
    <w:rsid w:val="000B289D"/>
    <w:rsid w:val="000E0DC9"/>
    <w:rsid w:val="000E39B8"/>
    <w:rsid w:val="000E7142"/>
    <w:rsid w:val="00112DFE"/>
    <w:rsid w:val="0011770E"/>
    <w:rsid w:val="001470A4"/>
    <w:rsid w:val="00156F54"/>
    <w:rsid w:val="001704D8"/>
    <w:rsid w:val="00176DFE"/>
    <w:rsid w:val="001838D3"/>
    <w:rsid w:val="001A0684"/>
    <w:rsid w:val="001A07D0"/>
    <w:rsid w:val="001A4540"/>
    <w:rsid w:val="001B1153"/>
    <w:rsid w:val="001C5DA1"/>
    <w:rsid w:val="001D449E"/>
    <w:rsid w:val="001E17A3"/>
    <w:rsid w:val="001F6E22"/>
    <w:rsid w:val="00224A9D"/>
    <w:rsid w:val="00226C35"/>
    <w:rsid w:val="0023002A"/>
    <w:rsid w:val="00237625"/>
    <w:rsid w:val="00242AD0"/>
    <w:rsid w:val="00261591"/>
    <w:rsid w:val="002767B2"/>
    <w:rsid w:val="00284693"/>
    <w:rsid w:val="00297EE5"/>
    <w:rsid w:val="002A2454"/>
    <w:rsid w:val="002B32C5"/>
    <w:rsid w:val="002D057E"/>
    <w:rsid w:val="002E19B2"/>
    <w:rsid w:val="002E5BCE"/>
    <w:rsid w:val="002E6F56"/>
    <w:rsid w:val="00306BB3"/>
    <w:rsid w:val="00332050"/>
    <w:rsid w:val="00336D7C"/>
    <w:rsid w:val="00340803"/>
    <w:rsid w:val="00374018"/>
    <w:rsid w:val="00381657"/>
    <w:rsid w:val="00384FA4"/>
    <w:rsid w:val="00387155"/>
    <w:rsid w:val="003B486B"/>
    <w:rsid w:val="003E0E9C"/>
    <w:rsid w:val="003E45F5"/>
    <w:rsid w:val="004139D6"/>
    <w:rsid w:val="00414661"/>
    <w:rsid w:val="00416AC2"/>
    <w:rsid w:val="004247DF"/>
    <w:rsid w:val="00433BF5"/>
    <w:rsid w:val="00434D2A"/>
    <w:rsid w:val="0044217D"/>
    <w:rsid w:val="004428F5"/>
    <w:rsid w:val="00451CB4"/>
    <w:rsid w:val="004616B3"/>
    <w:rsid w:val="00463B9C"/>
    <w:rsid w:val="00466D18"/>
    <w:rsid w:val="00471368"/>
    <w:rsid w:val="0048203E"/>
    <w:rsid w:val="0048305B"/>
    <w:rsid w:val="00483AEB"/>
    <w:rsid w:val="00490A0A"/>
    <w:rsid w:val="004A1DB6"/>
    <w:rsid w:val="004A434C"/>
    <w:rsid w:val="004B5549"/>
    <w:rsid w:val="004C4997"/>
    <w:rsid w:val="004F0984"/>
    <w:rsid w:val="004F7150"/>
    <w:rsid w:val="004F784D"/>
    <w:rsid w:val="00502DD1"/>
    <w:rsid w:val="00517D98"/>
    <w:rsid w:val="00520D8B"/>
    <w:rsid w:val="0053178A"/>
    <w:rsid w:val="00533666"/>
    <w:rsid w:val="00546BD2"/>
    <w:rsid w:val="00567D13"/>
    <w:rsid w:val="00583B54"/>
    <w:rsid w:val="00586D2C"/>
    <w:rsid w:val="00592DC1"/>
    <w:rsid w:val="00594A4C"/>
    <w:rsid w:val="005C0FFC"/>
    <w:rsid w:val="005E5EC4"/>
    <w:rsid w:val="00600624"/>
    <w:rsid w:val="006042B1"/>
    <w:rsid w:val="00613ACC"/>
    <w:rsid w:val="00614590"/>
    <w:rsid w:val="00621416"/>
    <w:rsid w:val="0062383D"/>
    <w:rsid w:val="00630EF1"/>
    <w:rsid w:val="00640FD6"/>
    <w:rsid w:val="00686DCF"/>
    <w:rsid w:val="006946CA"/>
    <w:rsid w:val="006A047B"/>
    <w:rsid w:val="006A04AF"/>
    <w:rsid w:val="006A3801"/>
    <w:rsid w:val="006A70C3"/>
    <w:rsid w:val="006C3B88"/>
    <w:rsid w:val="006E6890"/>
    <w:rsid w:val="006F2E04"/>
    <w:rsid w:val="007010E0"/>
    <w:rsid w:val="0071385C"/>
    <w:rsid w:val="007217F6"/>
    <w:rsid w:val="007269B8"/>
    <w:rsid w:val="00726E6B"/>
    <w:rsid w:val="0073719F"/>
    <w:rsid w:val="00745E0D"/>
    <w:rsid w:val="00750E60"/>
    <w:rsid w:val="007537A6"/>
    <w:rsid w:val="00783E99"/>
    <w:rsid w:val="007936F8"/>
    <w:rsid w:val="007B408B"/>
    <w:rsid w:val="007C25F1"/>
    <w:rsid w:val="007E4E79"/>
    <w:rsid w:val="007F0891"/>
    <w:rsid w:val="007F5C35"/>
    <w:rsid w:val="00800B3A"/>
    <w:rsid w:val="008211C0"/>
    <w:rsid w:val="0083021F"/>
    <w:rsid w:val="00835F38"/>
    <w:rsid w:val="00847233"/>
    <w:rsid w:val="00850360"/>
    <w:rsid w:val="00853EAE"/>
    <w:rsid w:val="008557EF"/>
    <w:rsid w:val="00862A8F"/>
    <w:rsid w:val="00876C20"/>
    <w:rsid w:val="00880C9B"/>
    <w:rsid w:val="008C131D"/>
    <w:rsid w:val="008D1467"/>
    <w:rsid w:val="008D3009"/>
    <w:rsid w:val="008D38BA"/>
    <w:rsid w:val="008D5C5E"/>
    <w:rsid w:val="00900C84"/>
    <w:rsid w:val="00907988"/>
    <w:rsid w:val="0091178A"/>
    <w:rsid w:val="0091303C"/>
    <w:rsid w:val="0091529D"/>
    <w:rsid w:val="00916555"/>
    <w:rsid w:val="00932543"/>
    <w:rsid w:val="009329A4"/>
    <w:rsid w:val="009414A4"/>
    <w:rsid w:val="00951923"/>
    <w:rsid w:val="0095733E"/>
    <w:rsid w:val="0097228B"/>
    <w:rsid w:val="009902CE"/>
    <w:rsid w:val="009A0AED"/>
    <w:rsid w:val="009A66E2"/>
    <w:rsid w:val="009B2BB6"/>
    <w:rsid w:val="009B630D"/>
    <w:rsid w:val="009C6025"/>
    <w:rsid w:val="009C7A99"/>
    <w:rsid w:val="009D3F2C"/>
    <w:rsid w:val="009E745C"/>
    <w:rsid w:val="00A06BD2"/>
    <w:rsid w:val="00A07C8F"/>
    <w:rsid w:val="00A46C72"/>
    <w:rsid w:val="00A5056C"/>
    <w:rsid w:val="00A517D9"/>
    <w:rsid w:val="00A63BEB"/>
    <w:rsid w:val="00A72A2B"/>
    <w:rsid w:val="00A7509F"/>
    <w:rsid w:val="00A95ED6"/>
    <w:rsid w:val="00AC1481"/>
    <w:rsid w:val="00AD0667"/>
    <w:rsid w:val="00AD169D"/>
    <w:rsid w:val="00B00911"/>
    <w:rsid w:val="00B01E1B"/>
    <w:rsid w:val="00B07A98"/>
    <w:rsid w:val="00B171E6"/>
    <w:rsid w:val="00B22F7A"/>
    <w:rsid w:val="00B26930"/>
    <w:rsid w:val="00B40776"/>
    <w:rsid w:val="00B40F91"/>
    <w:rsid w:val="00B42E4A"/>
    <w:rsid w:val="00B440EA"/>
    <w:rsid w:val="00B61660"/>
    <w:rsid w:val="00B63862"/>
    <w:rsid w:val="00B676ED"/>
    <w:rsid w:val="00B92160"/>
    <w:rsid w:val="00B938E3"/>
    <w:rsid w:val="00B94951"/>
    <w:rsid w:val="00BE31ED"/>
    <w:rsid w:val="00BF23AB"/>
    <w:rsid w:val="00C22F59"/>
    <w:rsid w:val="00C65DF7"/>
    <w:rsid w:val="00C70B7C"/>
    <w:rsid w:val="00CA3FD9"/>
    <w:rsid w:val="00CA7EEE"/>
    <w:rsid w:val="00CB7E28"/>
    <w:rsid w:val="00CC033D"/>
    <w:rsid w:val="00CC532C"/>
    <w:rsid w:val="00CE7A29"/>
    <w:rsid w:val="00CF4EE4"/>
    <w:rsid w:val="00D05105"/>
    <w:rsid w:val="00D12C85"/>
    <w:rsid w:val="00D228E7"/>
    <w:rsid w:val="00D33D83"/>
    <w:rsid w:val="00D379CE"/>
    <w:rsid w:val="00D45826"/>
    <w:rsid w:val="00D5775D"/>
    <w:rsid w:val="00D72CFE"/>
    <w:rsid w:val="00D801B4"/>
    <w:rsid w:val="00D91EA2"/>
    <w:rsid w:val="00DA3516"/>
    <w:rsid w:val="00DC33CF"/>
    <w:rsid w:val="00DC4BD0"/>
    <w:rsid w:val="00DD57A7"/>
    <w:rsid w:val="00DD5840"/>
    <w:rsid w:val="00DD78C9"/>
    <w:rsid w:val="00DE7D80"/>
    <w:rsid w:val="00DF113A"/>
    <w:rsid w:val="00E01244"/>
    <w:rsid w:val="00E01F74"/>
    <w:rsid w:val="00E319B6"/>
    <w:rsid w:val="00E461AF"/>
    <w:rsid w:val="00E470F5"/>
    <w:rsid w:val="00E50FC8"/>
    <w:rsid w:val="00E63032"/>
    <w:rsid w:val="00E67FC5"/>
    <w:rsid w:val="00E82FFC"/>
    <w:rsid w:val="00E8461B"/>
    <w:rsid w:val="00E96D91"/>
    <w:rsid w:val="00EA4052"/>
    <w:rsid w:val="00EA75B1"/>
    <w:rsid w:val="00EB68E6"/>
    <w:rsid w:val="00EB7EE3"/>
    <w:rsid w:val="00ED2476"/>
    <w:rsid w:val="00ED4F83"/>
    <w:rsid w:val="00EF1DC5"/>
    <w:rsid w:val="00EF334D"/>
    <w:rsid w:val="00EF7669"/>
    <w:rsid w:val="00EF7E2B"/>
    <w:rsid w:val="00F10DA1"/>
    <w:rsid w:val="00F14763"/>
    <w:rsid w:val="00F17DFE"/>
    <w:rsid w:val="00F30872"/>
    <w:rsid w:val="00F31C05"/>
    <w:rsid w:val="00F4659E"/>
    <w:rsid w:val="00F655D1"/>
    <w:rsid w:val="00F76CC8"/>
    <w:rsid w:val="00F81094"/>
    <w:rsid w:val="00F8367E"/>
    <w:rsid w:val="00F92C58"/>
    <w:rsid w:val="00F9755A"/>
    <w:rsid w:val="00FE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98C12F"/>
  <w15:docId w15:val="{A3D6669A-A518-4F6B-8959-4F2B06A2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E01F74"/>
    <w:pPr>
      <w:spacing w:after="200" w:line="276" w:lineRule="auto"/>
    </w:pPr>
    <w:rPr>
      <w:rFonts w:cs="Calibri"/>
      <w:lang w:eastAsia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Default">
    <w:name w:val="Default"/>
    <w:uiPriority w:val="99"/>
    <w:rsid w:val="00932543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Golobesedilo">
    <w:name w:val="Plain Text"/>
    <w:basedOn w:val="Navaden"/>
    <w:link w:val="GolobesediloZnak"/>
    <w:uiPriority w:val="99"/>
    <w:rsid w:val="00E6303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GolobesediloZnak">
    <w:name w:val="Golo besedilo Znak"/>
    <w:basedOn w:val="Privzetapisavaodstavka"/>
    <w:link w:val="Golobesedilo"/>
    <w:uiPriority w:val="99"/>
    <w:locked/>
    <w:rsid w:val="00E63032"/>
    <w:rPr>
      <w:rFonts w:ascii="Courier New" w:hAnsi="Courier New" w:cs="Courier New"/>
      <w:sz w:val="20"/>
      <w:szCs w:val="20"/>
      <w:lang w:eastAsia="sl-SI"/>
    </w:rPr>
  </w:style>
  <w:style w:type="paragraph" w:styleId="Besedilooblaka">
    <w:name w:val="Balloon Text"/>
    <w:basedOn w:val="Navaden"/>
    <w:link w:val="BesedilooblakaZnak"/>
    <w:uiPriority w:val="99"/>
    <w:semiHidden/>
    <w:rsid w:val="00E63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locked/>
    <w:rsid w:val="00E63032"/>
    <w:rPr>
      <w:rFonts w:ascii="Tahoma" w:hAnsi="Tahoma" w:cs="Tahoma"/>
      <w:sz w:val="16"/>
      <w:szCs w:val="16"/>
    </w:rPr>
  </w:style>
  <w:style w:type="table" w:styleId="Tabelamrea">
    <w:name w:val="Table Grid"/>
    <w:basedOn w:val="Navadnatabela"/>
    <w:uiPriority w:val="99"/>
    <w:rsid w:val="00E63032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rezrazmikov">
    <w:name w:val="No Spacing"/>
    <w:link w:val="BrezrazmikovZnak"/>
    <w:uiPriority w:val="99"/>
    <w:qFormat/>
    <w:rsid w:val="00AD0667"/>
    <w:rPr>
      <w:rFonts w:cs="Calibri"/>
      <w:lang w:eastAsia="en-US"/>
    </w:rPr>
  </w:style>
  <w:style w:type="paragraph" w:styleId="Odstavekseznama">
    <w:name w:val="List Paragraph"/>
    <w:basedOn w:val="Navaden"/>
    <w:uiPriority w:val="99"/>
    <w:qFormat/>
    <w:rsid w:val="00D72CFE"/>
    <w:pPr>
      <w:ind w:left="720"/>
    </w:pPr>
    <w:rPr>
      <w:rFonts w:eastAsia="Times New Roman"/>
      <w:lang w:eastAsia="sl-SI"/>
    </w:rPr>
  </w:style>
  <w:style w:type="character" w:customStyle="1" w:styleId="BrezrazmikovZnak">
    <w:name w:val="Brez razmikov Znak"/>
    <w:basedOn w:val="Privzetapisavaodstavka"/>
    <w:link w:val="Brezrazmikov"/>
    <w:uiPriority w:val="99"/>
    <w:locked/>
    <w:rsid w:val="008C131D"/>
    <w:rPr>
      <w:sz w:val="22"/>
      <w:szCs w:val="22"/>
      <w:lang w:val="sl-SI" w:eastAsia="en-US"/>
    </w:rPr>
  </w:style>
  <w:style w:type="paragraph" w:styleId="Glava">
    <w:name w:val="header"/>
    <w:basedOn w:val="Navaden"/>
    <w:link w:val="GlavaZnak"/>
    <w:uiPriority w:val="99"/>
    <w:unhideWhenUsed/>
    <w:rsid w:val="00EB7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EB7EE3"/>
    <w:rPr>
      <w:rFonts w:cs="Calibri"/>
      <w:lang w:eastAsia="en-US"/>
    </w:rPr>
  </w:style>
  <w:style w:type="paragraph" w:styleId="Noga">
    <w:name w:val="footer"/>
    <w:basedOn w:val="Navaden"/>
    <w:link w:val="NogaZnak"/>
    <w:uiPriority w:val="99"/>
    <w:unhideWhenUsed/>
    <w:rsid w:val="00EB7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EB7EE3"/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ja\Desktop\A-Life-TestniScenarij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A-Life-TestniScenarijTemplate.dotx</Template>
  <TotalTime>4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MS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Mateja Kocbek Bule</dc:creator>
  <cp:lastModifiedBy>Denis Bobovnik</cp:lastModifiedBy>
  <cp:revision>4</cp:revision>
  <dcterms:created xsi:type="dcterms:W3CDTF">2018-01-11T09:07:00Z</dcterms:created>
  <dcterms:modified xsi:type="dcterms:W3CDTF">2018-01-16T08:48:00Z</dcterms:modified>
</cp:coreProperties>
</file>