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162"/>
        <w:gridCol w:w="5006"/>
      </w:tblGrid>
      <w:tr w:rsidR="00EA75B1" w:rsidRPr="00D5775D" w:rsidTr="00E01244">
        <w:tc>
          <w:tcPr>
            <w:tcW w:w="4230" w:type="dxa"/>
            <w:shd w:val="clear" w:color="auto" w:fill="D9D9D9" w:themeFill="background1" w:themeFillShade="D9"/>
          </w:tcPr>
          <w:p w:rsidR="00EA75B1" w:rsidRPr="006946CA" w:rsidRDefault="007936F8" w:rsidP="00D5775D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 </w:t>
            </w:r>
            <w:r w:rsidR="00146D3D">
              <w:rPr>
                <w:rFonts w:ascii="Calibri" w:hAnsi="Calibri" w:cs="Calibri"/>
                <w:b/>
              </w:rPr>
              <w:t>scenario</w:t>
            </w:r>
            <w:r w:rsidR="00EA75B1" w:rsidRPr="006946CA">
              <w:rPr>
                <w:rFonts w:ascii="Calibri" w:hAnsi="Calibri" w:cs="Calibri"/>
                <w:b/>
              </w:rPr>
              <w:t>:</w:t>
            </w:r>
            <w:r w:rsidR="00A7509F">
              <w:rPr>
                <w:rFonts w:ascii="Calibri" w:hAnsi="Calibri" w:cs="Calibri"/>
                <w:b/>
              </w:rPr>
              <w:t xml:space="preserve"> </w:t>
            </w:r>
            <w:r w:rsidR="00FA063A">
              <w:rPr>
                <w:rFonts w:ascii="Calibri" w:hAnsi="Calibri" w:cs="Calibri"/>
                <w:b/>
              </w:rPr>
              <w:t>[1</w:t>
            </w:r>
            <w:r w:rsidR="007F0891">
              <w:rPr>
                <w:rFonts w:ascii="Calibri" w:hAnsi="Calibri" w:cs="Calibri"/>
                <w:b/>
              </w:rPr>
              <w:t>]</w:t>
            </w:r>
          </w:p>
          <w:p w:rsidR="00EA75B1" w:rsidRPr="00D5775D" w:rsidRDefault="00EA75B1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 w:rsidRPr="00EF334D">
              <w:rPr>
                <w:rFonts w:ascii="Calibri" w:hAnsi="Calibri" w:cs="Calibri"/>
                <w:b/>
              </w:rPr>
              <w:t>Sistem</w:t>
            </w:r>
            <w:r w:rsidRPr="00D5775D">
              <w:rPr>
                <w:rFonts w:ascii="Calibri" w:hAnsi="Calibri" w:cs="Calibri"/>
              </w:rPr>
              <w:t xml:space="preserve">: </w:t>
            </w:r>
            <w:r w:rsidR="00922104">
              <w:rPr>
                <w:rFonts w:ascii="Calibri" w:hAnsi="Calibri" w:cs="Calibri"/>
              </w:rPr>
              <w:t>Salomon</w:t>
            </w:r>
          </w:p>
          <w:p w:rsidR="00EA75B1" w:rsidRPr="00D5775D" w:rsidRDefault="007936F8" w:rsidP="00A7509F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Written by</w:t>
            </w:r>
            <w:r w:rsidR="00B94951">
              <w:rPr>
                <w:rFonts w:ascii="Calibri" w:hAnsi="Calibri" w:cs="Calibri"/>
              </w:rPr>
              <w:t xml:space="preserve">: </w:t>
            </w:r>
            <w:r w:rsidR="00FA063A">
              <w:rPr>
                <w:rFonts w:ascii="Calibri" w:hAnsi="Calibri" w:cs="Calibri"/>
              </w:rPr>
              <w:t>Denis Bobovnik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CA7EEE" w:rsidRDefault="007936F8" w:rsidP="00D5775D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Date of </w:t>
            </w:r>
            <w:r w:rsidR="00146D3D">
              <w:rPr>
                <w:rFonts w:ascii="Calibri" w:hAnsi="Calibri" w:cs="Calibri"/>
                <w:b/>
              </w:rPr>
              <w:t>scenario</w:t>
            </w:r>
            <w:r w:rsidR="00B94951">
              <w:rPr>
                <w:rFonts w:ascii="Calibri" w:hAnsi="Calibri" w:cs="Calibri"/>
              </w:rPr>
              <w:t>:</w:t>
            </w:r>
            <w:r w:rsidR="00CA7EEE">
              <w:rPr>
                <w:rFonts w:ascii="Calibri" w:hAnsi="Calibri" w:cs="Calibri"/>
              </w:rPr>
              <w:t xml:space="preserve"> </w:t>
            </w:r>
            <w:r w:rsidR="00FA063A">
              <w:rPr>
                <w:rFonts w:ascii="Calibri" w:hAnsi="Calibri" w:cs="Calibri"/>
              </w:rPr>
              <w:t>16. 1. 2018</w:t>
            </w:r>
          </w:p>
          <w:p w:rsidR="00EA75B1" w:rsidRPr="00D5775D" w:rsidRDefault="00EA75B1" w:rsidP="004A434C">
            <w:pPr>
              <w:pStyle w:val="Golobesedilo"/>
              <w:jc w:val="both"/>
              <w:rPr>
                <w:rFonts w:ascii="Calibri" w:hAnsi="Calibri" w:cs="Calibri"/>
              </w:rPr>
            </w:pPr>
          </w:p>
        </w:tc>
      </w:tr>
      <w:tr w:rsidR="00EA75B1" w:rsidRPr="00D5775D" w:rsidTr="00E01244">
        <w:tc>
          <w:tcPr>
            <w:tcW w:w="9322" w:type="dxa"/>
            <w:gridSpan w:val="2"/>
            <w:shd w:val="clear" w:color="auto" w:fill="D9D9D9" w:themeFill="background1" w:themeFillShade="D9"/>
          </w:tcPr>
          <w:p w:rsidR="00EA75B1" w:rsidRDefault="00146D3D" w:rsidP="00CA7EEE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>cenario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7936F8">
              <w:rPr>
                <w:rFonts w:ascii="Calibri" w:hAnsi="Calibri" w:cs="Calibri"/>
                <w:b/>
              </w:rPr>
              <w:t>title</w:t>
            </w:r>
            <w:r w:rsidR="00EA75B1" w:rsidRPr="00621416">
              <w:rPr>
                <w:rFonts w:ascii="Calibri" w:hAnsi="Calibri" w:cs="Calibri"/>
                <w:b/>
              </w:rPr>
              <w:t xml:space="preserve">: </w:t>
            </w:r>
            <w:r w:rsidR="00FA063A">
              <w:rPr>
                <w:rFonts w:ascii="Calibri" w:hAnsi="Calibri" w:cs="Calibri"/>
                <w:b/>
              </w:rPr>
              <w:t>Add new product</w:t>
            </w:r>
          </w:p>
          <w:p w:rsidR="00B40776" w:rsidRPr="00621416" w:rsidRDefault="007936F8" w:rsidP="007936F8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Reference</w:t>
            </w:r>
            <w:r w:rsidR="007F0891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to other documents</w:t>
            </w:r>
            <w:r w:rsidR="00B40776">
              <w:rPr>
                <w:rFonts w:ascii="Calibri" w:hAnsi="Calibri" w:cs="Calibri"/>
                <w:b/>
              </w:rPr>
              <w:t xml:space="preserve">: </w:t>
            </w:r>
            <w:r w:rsidR="00FA063A">
              <w:rPr>
                <w:rFonts w:ascii="Calibri" w:hAnsi="Calibri" w:cs="Calibri"/>
                <w:b/>
              </w:rPr>
              <w:t>None</w:t>
            </w:r>
          </w:p>
        </w:tc>
      </w:tr>
    </w:tbl>
    <w:p w:rsidR="00EA75B1" w:rsidRPr="00D228E7" w:rsidRDefault="00EA75B1" w:rsidP="00E01F74">
      <w:pPr>
        <w:pStyle w:val="Golobesedilo"/>
        <w:ind w:left="360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E01244" w:rsidRPr="00D5775D" w:rsidTr="0048305B">
        <w:trPr>
          <w:trHeight w:val="190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Intension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>
        <w:trPr>
          <w:trHeight w:val="835"/>
        </w:trPr>
        <w:tc>
          <w:tcPr>
            <w:tcW w:w="9322" w:type="dxa"/>
          </w:tcPr>
          <w:p w:rsidR="00E01244" w:rsidRPr="00D5775D" w:rsidRDefault="00181E5A" w:rsidP="00146D3D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intension of this </w:t>
            </w:r>
            <w:r w:rsidR="00146D3D">
              <w:rPr>
                <w:rFonts w:ascii="Calibri" w:hAnsi="Calibri" w:cs="Calibri"/>
              </w:rPr>
              <w:t>scenario</w:t>
            </w:r>
            <w:r>
              <w:rPr>
                <w:rFonts w:ascii="Calibri" w:hAnsi="Calibri" w:cs="Calibri"/>
              </w:rPr>
              <w:t xml:space="preserve"> is to test, if the user can add a new product to the site.</w:t>
            </w:r>
          </w:p>
        </w:tc>
      </w:tr>
      <w:tr w:rsidR="00E01244" w:rsidRPr="00D5775D" w:rsidTr="0048305B">
        <w:trPr>
          <w:trHeight w:val="235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Pre-requirements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181E5A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user is logged in.</w:t>
            </w:r>
          </w:p>
        </w:tc>
      </w:tr>
      <w:tr w:rsidR="00E01244" w:rsidRPr="00D5775D" w:rsidTr="0048305B">
        <w:trPr>
          <w:trHeight w:val="123"/>
        </w:trPr>
        <w:tc>
          <w:tcPr>
            <w:tcW w:w="9322" w:type="dxa"/>
            <w:shd w:val="clear" w:color="auto" w:fill="D9D9D9" w:themeFill="background1" w:themeFillShade="D9"/>
          </w:tcPr>
          <w:p w:rsidR="00E01244" w:rsidRPr="00E01244" w:rsidRDefault="007936F8" w:rsidP="007936F8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Input data</w:t>
            </w:r>
            <w:r w:rsidR="00E01244">
              <w:rPr>
                <w:rFonts w:ascii="Calibri" w:hAnsi="Calibri" w:cs="Calibri"/>
              </w:rPr>
              <w:t>:</w:t>
            </w:r>
          </w:p>
        </w:tc>
      </w:tr>
      <w:tr w:rsidR="00E01244" w:rsidRPr="00D5775D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44" w:rsidRPr="00D5775D" w:rsidRDefault="001E79BF" w:rsidP="0092210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Category,</w:t>
            </w:r>
            <w:r w:rsidR="00922104">
              <w:rPr>
                <w:rFonts w:ascii="Calibri" w:hAnsi="Calibri" w:cs="Calibri"/>
              </w:rPr>
              <w:t xml:space="preserve"> selling type, title, brand, bus type, description, price.</w:t>
            </w:r>
          </w:p>
        </w:tc>
      </w:tr>
    </w:tbl>
    <w:p w:rsidR="00CA7EEE" w:rsidRDefault="00CA7EEE" w:rsidP="00CA7EEE">
      <w:pPr>
        <w:pStyle w:val="Golobesedilo"/>
        <w:rPr>
          <w:rFonts w:ascii="Calibri" w:hAnsi="Calibri" w:cs="Calibri"/>
        </w:rPr>
      </w:pPr>
    </w:p>
    <w:p w:rsidR="00621416" w:rsidRDefault="00621416" w:rsidP="00CA7EEE">
      <w:pPr>
        <w:pStyle w:val="Golobesedilo"/>
        <w:rPr>
          <w:rFonts w:ascii="Calibri" w:hAnsi="Calibri" w:cs="Calibri"/>
        </w:rPr>
      </w:pPr>
    </w:p>
    <w:p w:rsidR="00CA7EEE" w:rsidRPr="0048305B" w:rsidRDefault="00146D3D" w:rsidP="0048305B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Scenario</w:t>
      </w:r>
      <w:r w:rsidR="00226C35" w:rsidRPr="0048305B">
        <w:rPr>
          <w:rFonts w:ascii="Calibri" w:hAnsi="Calibri" w:cs="Calibri"/>
          <w:b/>
          <w:u w:val="single"/>
        </w:rPr>
        <w:t xml:space="preserve"> </w:t>
      </w:r>
      <w:r w:rsidR="007936F8">
        <w:rPr>
          <w:rFonts w:ascii="Calibri" w:hAnsi="Calibri" w:cs="Calibri"/>
          <w:b/>
          <w:u w:val="single"/>
        </w:rPr>
        <w:t>testing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7"/>
        <w:gridCol w:w="3300"/>
        <w:gridCol w:w="5171"/>
      </w:tblGrid>
      <w:tr w:rsidR="00922104" w:rsidRPr="00B07A98" w:rsidTr="0048305B">
        <w:tc>
          <w:tcPr>
            <w:tcW w:w="699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Step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EA75B1" w:rsidRPr="00B07A98" w:rsidRDefault="007936F8" w:rsidP="00DF113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result</w:t>
            </w:r>
          </w:p>
        </w:tc>
      </w:tr>
      <w:tr w:rsidR="00922104" w:rsidRPr="00D5775D" w:rsidTr="0048305B">
        <w:tc>
          <w:tcPr>
            <w:tcW w:w="699" w:type="dxa"/>
          </w:tcPr>
          <w:p w:rsidR="00B94922" w:rsidRPr="00D5775D" w:rsidRDefault="00B94922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1. </w:t>
            </w:r>
          </w:p>
        </w:tc>
        <w:tc>
          <w:tcPr>
            <w:tcW w:w="3343" w:type="dxa"/>
          </w:tcPr>
          <w:p w:rsidR="00B94922" w:rsidRDefault="00B94922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in</w:t>
            </w:r>
          </w:p>
        </w:tc>
        <w:tc>
          <w:tcPr>
            <w:tcW w:w="5246" w:type="dxa"/>
          </w:tcPr>
          <w:p w:rsidR="00B94922" w:rsidRDefault="00B94922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 the test.</w:t>
            </w:r>
          </w:p>
        </w:tc>
      </w:tr>
      <w:tr w:rsidR="00922104" w:rsidRPr="00D5775D" w:rsidTr="0048305B">
        <w:tc>
          <w:tcPr>
            <w:tcW w:w="699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</w:t>
            </w:r>
          </w:p>
        </w:tc>
        <w:tc>
          <w:tcPr>
            <w:tcW w:w="3343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on »Objavite oglas«</w:t>
            </w:r>
          </w:p>
        </w:tc>
        <w:tc>
          <w:tcPr>
            <w:tcW w:w="5246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Will begin the adding process.</w:t>
            </w:r>
          </w:p>
        </w:tc>
      </w:tr>
      <w:tr w:rsidR="00922104" w:rsidRPr="00D5775D" w:rsidTr="0048305B">
        <w:tc>
          <w:tcPr>
            <w:tcW w:w="699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EA75B1" w:rsidRPr="00D5775D">
              <w:rPr>
                <w:rFonts w:ascii="Calibri" w:hAnsi="Calibri" w:cs="Calibri"/>
              </w:rPr>
              <w:t>.</w:t>
            </w:r>
          </w:p>
        </w:tc>
        <w:tc>
          <w:tcPr>
            <w:tcW w:w="3343" w:type="dxa"/>
          </w:tcPr>
          <w:p w:rsidR="00EA75B1" w:rsidRPr="00D5775D" w:rsidRDefault="00922104" w:rsidP="0092210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Inputting the category type »grafične«, searching and selecting it from the results.</w:t>
            </w:r>
          </w:p>
        </w:tc>
        <w:tc>
          <w:tcPr>
            <w:tcW w:w="5246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Will show the selling type radio button.</w:t>
            </w:r>
          </w:p>
        </w:tc>
      </w:tr>
      <w:tr w:rsidR="00922104" w:rsidRPr="00D5775D" w:rsidTr="0048305B">
        <w:tc>
          <w:tcPr>
            <w:tcW w:w="699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3343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Choosing the selling type »Prodam« with radio button and clicking on »Nadaljuj«.</w:t>
            </w:r>
          </w:p>
        </w:tc>
        <w:tc>
          <w:tcPr>
            <w:tcW w:w="5246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Advances the adding process to »Vnos podatkov«.</w:t>
            </w:r>
          </w:p>
        </w:tc>
      </w:tr>
      <w:tr w:rsidR="00922104" w:rsidRPr="00D5775D" w:rsidTr="0048305B">
        <w:tc>
          <w:tcPr>
            <w:tcW w:w="699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EA75B1" w:rsidRPr="00D5775D">
              <w:rPr>
                <w:rFonts w:ascii="Calibri" w:hAnsi="Calibri" w:cs="Calibri"/>
              </w:rPr>
              <w:t>.</w:t>
            </w:r>
          </w:p>
        </w:tc>
        <w:tc>
          <w:tcPr>
            <w:tcW w:w="3343" w:type="dxa"/>
          </w:tcPr>
          <w:p w:rsidR="00EA75B1" w:rsidRPr="00D5775D" w:rsidRDefault="001E79BF" w:rsidP="0092210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Inputting the title, </w:t>
            </w:r>
            <w:r w:rsidR="00922104">
              <w:rPr>
                <w:rFonts w:ascii="Calibri" w:hAnsi="Calibri" w:cs="Calibri"/>
              </w:rPr>
              <w:t>selecting the brand and bus type, inputting the description</w:t>
            </w:r>
            <w:r w:rsidR="009F6792">
              <w:rPr>
                <w:rFonts w:ascii="Calibri" w:hAnsi="Calibri" w:cs="Calibri"/>
              </w:rPr>
              <w:t xml:space="preserve"> and price</w:t>
            </w:r>
            <w:r w:rsidR="00922104">
              <w:rPr>
                <w:rFonts w:ascii="Calibri" w:hAnsi="Calibri" w:cs="Calibri"/>
              </w:rPr>
              <w:t xml:space="preserve"> and then clicking on »Nadaljuj«.</w:t>
            </w:r>
          </w:p>
        </w:tc>
        <w:tc>
          <w:tcPr>
            <w:tcW w:w="5246" w:type="dxa"/>
          </w:tcPr>
          <w:p w:rsidR="00EA75B1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Advances the adding process to »Dodajanje multimedije«.</w:t>
            </w:r>
          </w:p>
        </w:tc>
      </w:tr>
      <w:tr w:rsidR="00922104" w:rsidRPr="00D5775D" w:rsidTr="0048305B">
        <w:tc>
          <w:tcPr>
            <w:tcW w:w="699" w:type="dxa"/>
          </w:tcPr>
          <w:p w:rsidR="001E79BF" w:rsidRPr="00D5775D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1E79BF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3343" w:type="dxa"/>
          </w:tcPr>
          <w:p w:rsidR="001E79BF" w:rsidRDefault="00BB705C" w:rsidP="0092210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on »</w:t>
            </w:r>
            <w:r w:rsidR="00922104">
              <w:rPr>
                <w:rFonts w:ascii="Calibri" w:hAnsi="Calibri" w:cs="Calibri"/>
              </w:rPr>
              <w:t>Naprej</w:t>
            </w:r>
            <w:r>
              <w:rPr>
                <w:rFonts w:ascii="Calibri" w:hAnsi="Calibri" w:cs="Calibri"/>
              </w:rPr>
              <w:t>«</w:t>
            </w:r>
            <w:r w:rsidR="00922104">
              <w:rPr>
                <w:rFonts w:ascii="Calibri" w:hAnsi="Calibri" w:cs="Calibri"/>
              </w:rPr>
              <w:t>.</w:t>
            </w:r>
          </w:p>
        </w:tc>
        <w:tc>
          <w:tcPr>
            <w:tcW w:w="5246" w:type="dxa"/>
          </w:tcPr>
          <w:p w:rsidR="001E79BF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Advances the adding process to »Predogled in objava«.</w:t>
            </w:r>
          </w:p>
        </w:tc>
      </w:tr>
      <w:tr w:rsidR="00922104" w:rsidRPr="00D5775D" w:rsidTr="0048305B">
        <w:tc>
          <w:tcPr>
            <w:tcW w:w="699" w:type="dxa"/>
          </w:tcPr>
          <w:p w:rsidR="005B525C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5B525C">
              <w:rPr>
                <w:rFonts w:ascii="Calibri" w:hAnsi="Calibri" w:cs="Calibri"/>
              </w:rPr>
              <w:t>.</w:t>
            </w:r>
          </w:p>
        </w:tc>
        <w:tc>
          <w:tcPr>
            <w:tcW w:w="3343" w:type="dxa"/>
          </w:tcPr>
          <w:p w:rsidR="005B525C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on »Oddaj oglas«.</w:t>
            </w:r>
          </w:p>
        </w:tc>
        <w:tc>
          <w:tcPr>
            <w:tcW w:w="5246" w:type="dxa"/>
          </w:tcPr>
          <w:p w:rsidR="005B525C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Finishes the adding process.</w:t>
            </w:r>
          </w:p>
        </w:tc>
      </w:tr>
      <w:tr w:rsidR="00922104" w:rsidRPr="00D5775D" w:rsidTr="0048305B">
        <w:tc>
          <w:tcPr>
            <w:tcW w:w="699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3343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Click on »Moj Salomon« and then »Oglasi«.</w:t>
            </w:r>
          </w:p>
        </w:tc>
        <w:tc>
          <w:tcPr>
            <w:tcW w:w="5246" w:type="dxa"/>
          </w:tcPr>
          <w:p w:rsidR="00922104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Will show the newly added product in the users list.</w:t>
            </w:r>
          </w:p>
        </w:tc>
      </w:tr>
      <w:tr w:rsidR="00922104" w:rsidRPr="00D5775D" w:rsidTr="0048305B">
        <w:tc>
          <w:tcPr>
            <w:tcW w:w="699" w:type="dxa"/>
          </w:tcPr>
          <w:p w:rsidR="00B94922" w:rsidRDefault="00922104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B94922">
              <w:rPr>
                <w:rFonts w:ascii="Calibri" w:hAnsi="Calibri" w:cs="Calibri"/>
              </w:rPr>
              <w:t>.</w:t>
            </w:r>
          </w:p>
        </w:tc>
        <w:tc>
          <w:tcPr>
            <w:tcW w:w="3343" w:type="dxa"/>
          </w:tcPr>
          <w:p w:rsidR="00B94922" w:rsidRDefault="00B94922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out</w:t>
            </w:r>
          </w:p>
        </w:tc>
        <w:tc>
          <w:tcPr>
            <w:tcW w:w="5246" w:type="dxa"/>
          </w:tcPr>
          <w:p w:rsidR="00B94922" w:rsidRDefault="00B94922" w:rsidP="00DF113A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for next time running the test.</w:t>
            </w:r>
          </w:p>
        </w:tc>
      </w:tr>
    </w:tbl>
    <w:p w:rsidR="00EA75B1" w:rsidRPr="00D228E7" w:rsidRDefault="00EA75B1" w:rsidP="00E01F74">
      <w:pPr>
        <w:pStyle w:val="Golobesedilo"/>
        <w:rPr>
          <w:rFonts w:ascii="Calibri" w:hAnsi="Calibri" w:cs="Calibri"/>
        </w:rPr>
      </w:pPr>
    </w:p>
    <w:p w:rsidR="00226C35" w:rsidRPr="0048305B" w:rsidRDefault="007936F8" w:rsidP="00226C35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Requirements for successful end</w:t>
      </w:r>
      <w:r w:rsidR="00226C35"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"/>
        <w:gridCol w:w="3630"/>
        <w:gridCol w:w="5170"/>
      </w:tblGrid>
      <w:tr w:rsidR="00226C35" w:rsidRPr="00B07A98" w:rsidTr="009F6792">
        <w:tc>
          <w:tcPr>
            <w:tcW w:w="368" w:type="dxa"/>
            <w:shd w:val="clear" w:color="auto" w:fill="D9D9D9" w:themeFill="background1" w:themeFillShade="D9"/>
          </w:tcPr>
          <w:p w:rsidR="00226C35" w:rsidRPr="00B07A98" w:rsidRDefault="00226C35" w:rsidP="00672CB3">
            <w:pPr>
              <w:pStyle w:val="Golobesedilo"/>
              <w:rPr>
                <w:rFonts w:ascii="Calibri" w:hAnsi="Calibri" w:cs="Calibri"/>
                <w:b/>
              </w:rPr>
            </w:pPr>
          </w:p>
        </w:tc>
        <w:tc>
          <w:tcPr>
            <w:tcW w:w="3630" w:type="dxa"/>
            <w:shd w:val="clear" w:color="auto" w:fill="D9D9D9" w:themeFill="background1" w:themeFillShade="D9"/>
          </w:tcPr>
          <w:p w:rsidR="00226C35" w:rsidRPr="00B07A98" w:rsidRDefault="007936F8" w:rsidP="00672CB3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5170" w:type="dxa"/>
            <w:shd w:val="clear" w:color="auto" w:fill="D9D9D9" w:themeFill="background1" w:themeFillShade="D9"/>
          </w:tcPr>
          <w:p w:rsidR="00226C35" w:rsidRPr="00B07A98" w:rsidRDefault="007936F8" w:rsidP="006946CA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226C35" w:rsidRPr="00D5775D" w:rsidTr="009F6792">
        <w:tc>
          <w:tcPr>
            <w:tcW w:w="368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630" w:type="dxa"/>
          </w:tcPr>
          <w:p w:rsidR="00226C35" w:rsidRPr="00D5775D" w:rsidRDefault="003A1F14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</w:t>
            </w:r>
          </w:p>
        </w:tc>
        <w:tc>
          <w:tcPr>
            <w:tcW w:w="5170" w:type="dxa"/>
          </w:tcPr>
          <w:p w:rsidR="00226C35" w:rsidRPr="00D5775D" w:rsidRDefault="00922104" w:rsidP="00922104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 required, has to be less than 60 </w:t>
            </w:r>
            <w:r w:rsidR="003A1F14">
              <w:rPr>
                <w:rFonts w:ascii="Calibri" w:hAnsi="Calibri" w:cs="Calibri"/>
              </w:rPr>
              <w:t>characters.</w:t>
            </w:r>
          </w:p>
        </w:tc>
      </w:tr>
      <w:tr w:rsidR="00226C35" w:rsidRPr="00D5775D" w:rsidTr="009F6792">
        <w:tc>
          <w:tcPr>
            <w:tcW w:w="368" w:type="dxa"/>
          </w:tcPr>
          <w:p w:rsidR="00226C35" w:rsidRPr="00D5775D" w:rsidRDefault="00226C35" w:rsidP="00672CB3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630" w:type="dxa"/>
          </w:tcPr>
          <w:p w:rsidR="00226C35" w:rsidRPr="00D5775D" w:rsidRDefault="00922104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Price</w:t>
            </w:r>
          </w:p>
        </w:tc>
        <w:tc>
          <w:tcPr>
            <w:tcW w:w="5170" w:type="dxa"/>
          </w:tcPr>
          <w:p w:rsidR="00226C35" w:rsidRPr="00D5775D" w:rsidRDefault="00922104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 required, has to be a number.</w:t>
            </w:r>
          </w:p>
        </w:tc>
      </w:tr>
    </w:tbl>
    <w:p w:rsidR="00EA75B1" w:rsidRDefault="00EA75B1" w:rsidP="00F92C58">
      <w:pPr>
        <w:rPr>
          <w:noProof/>
          <w:lang w:eastAsia="sl-S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226C35" w:rsidRPr="00D5775D" w:rsidTr="0048305B">
        <w:trPr>
          <w:trHeight w:val="19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6C35" w:rsidRPr="00502DD1" w:rsidRDefault="007936F8" w:rsidP="007936F8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Furter notice, comments, manual</w:t>
            </w:r>
            <w:r w:rsidR="00502DD1">
              <w:rPr>
                <w:rFonts w:ascii="Calibri" w:hAnsi="Calibri" w:cs="Calibri"/>
                <w:b/>
              </w:rPr>
              <w:t>:</w:t>
            </w:r>
          </w:p>
        </w:tc>
      </w:tr>
      <w:tr w:rsidR="00502DD1" w:rsidRPr="00D45826" w:rsidTr="00672CB3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D1" w:rsidRPr="00D45826" w:rsidRDefault="00922104" w:rsidP="00672CB3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further notice is needed.</w:t>
            </w:r>
            <w:bookmarkStart w:id="0" w:name="_GoBack"/>
            <w:bookmarkEnd w:id="0"/>
          </w:p>
        </w:tc>
      </w:tr>
    </w:tbl>
    <w:p w:rsidR="004A434C" w:rsidRPr="004A434C" w:rsidRDefault="004A434C" w:rsidP="004A434C">
      <w:pPr>
        <w:rPr>
          <w:b/>
        </w:rPr>
      </w:pPr>
    </w:p>
    <w:sectPr w:rsidR="004A434C" w:rsidRPr="004A434C" w:rsidSect="0068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56" w:rsidRDefault="00982556" w:rsidP="00EB7EE3">
      <w:pPr>
        <w:spacing w:after="0" w:line="240" w:lineRule="auto"/>
      </w:pPr>
      <w:r>
        <w:separator/>
      </w:r>
    </w:p>
  </w:endnote>
  <w:endnote w:type="continuationSeparator" w:id="0">
    <w:p w:rsidR="00982556" w:rsidRDefault="00982556" w:rsidP="00EB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a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56" w:rsidRDefault="00982556" w:rsidP="00EB7EE3">
      <w:pPr>
        <w:spacing w:after="0" w:line="240" w:lineRule="auto"/>
      </w:pPr>
      <w:r>
        <w:separator/>
      </w:r>
    </w:p>
  </w:footnote>
  <w:footnote w:type="continuationSeparator" w:id="0">
    <w:p w:rsidR="00982556" w:rsidRDefault="00982556" w:rsidP="00EB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39E"/>
    <w:multiLevelType w:val="hybridMultilevel"/>
    <w:tmpl w:val="83025FE6"/>
    <w:lvl w:ilvl="0" w:tplc="72222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748C0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DB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AD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4901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4C8"/>
    <w:multiLevelType w:val="hybridMultilevel"/>
    <w:tmpl w:val="CC5460CE"/>
    <w:lvl w:ilvl="0" w:tplc="55E47E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D37A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D76"/>
    <w:multiLevelType w:val="hybridMultilevel"/>
    <w:tmpl w:val="F0B28222"/>
    <w:lvl w:ilvl="0" w:tplc="3D1A7480">
      <w:start w:val="2"/>
      <w:numFmt w:val="bullet"/>
      <w:lvlText w:val="-"/>
      <w:lvlJc w:val="left"/>
      <w:pPr>
        <w:ind w:left="720" w:hanging="360"/>
      </w:pPr>
      <w:rPr>
        <w:rFonts w:ascii="&amp;amp" w:eastAsia="Times New Roman" w:hAnsi="&amp;amp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04F22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10F6"/>
    <w:multiLevelType w:val="hybridMultilevel"/>
    <w:tmpl w:val="FCFE4A1E"/>
    <w:lvl w:ilvl="0" w:tplc="39F0FF9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75E28"/>
    <w:multiLevelType w:val="hybridMultilevel"/>
    <w:tmpl w:val="FF7009E6"/>
    <w:lvl w:ilvl="0" w:tplc="C07AB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F245DC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7BB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EF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C5C"/>
    <w:multiLevelType w:val="hybridMultilevel"/>
    <w:tmpl w:val="BA4A27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4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B23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04FD3"/>
    <w:multiLevelType w:val="hybridMultilevel"/>
    <w:tmpl w:val="D6587196"/>
    <w:lvl w:ilvl="0" w:tplc="AB5C74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25B18"/>
    <w:multiLevelType w:val="hybridMultilevel"/>
    <w:tmpl w:val="67EC4B4E"/>
    <w:lvl w:ilvl="0" w:tplc="DA00C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9409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C4D74"/>
    <w:multiLevelType w:val="hybridMultilevel"/>
    <w:tmpl w:val="BEAA1F50"/>
    <w:lvl w:ilvl="0" w:tplc="88C2DD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76F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A742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4BC8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EA8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62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596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311C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C1773"/>
    <w:multiLevelType w:val="hybridMultilevel"/>
    <w:tmpl w:val="8ED4D03C"/>
    <w:lvl w:ilvl="0" w:tplc="8702D6F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5"/>
  </w:num>
  <w:num w:numId="4">
    <w:abstractNumId w:val="11"/>
  </w:num>
  <w:num w:numId="5">
    <w:abstractNumId w:val="23"/>
  </w:num>
  <w:num w:numId="6">
    <w:abstractNumId w:val="10"/>
  </w:num>
  <w:num w:numId="7">
    <w:abstractNumId w:val="2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19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6"/>
  </w:num>
  <w:num w:numId="18">
    <w:abstractNumId w:val="24"/>
  </w:num>
  <w:num w:numId="19">
    <w:abstractNumId w:val="17"/>
  </w:num>
  <w:num w:numId="20">
    <w:abstractNumId w:val="3"/>
  </w:num>
  <w:num w:numId="21">
    <w:abstractNumId w:val="21"/>
  </w:num>
  <w:num w:numId="22">
    <w:abstractNumId w:val="27"/>
  </w:num>
  <w:num w:numId="23">
    <w:abstractNumId w:val="13"/>
  </w:num>
  <w:num w:numId="24">
    <w:abstractNumId w:val="2"/>
  </w:num>
  <w:num w:numId="25">
    <w:abstractNumId w:val="9"/>
  </w:num>
  <w:num w:numId="26">
    <w:abstractNumId w:val="18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1"/>
    <w:rsid w:val="000152C2"/>
    <w:rsid w:val="00032F33"/>
    <w:rsid w:val="00047ABF"/>
    <w:rsid w:val="0006218D"/>
    <w:rsid w:val="000721C4"/>
    <w:rsid w:val="000728C9"/>
    <w:rsid w:val="00074AB6"/>
    <w:rsid w:val="0007516C"/>
    <w:rsid w:val="0008411E"/>
    <w:rsid w:val="00085E88"/>
    <w:rsid w:val="00096A41"/>
    <w:rsid w:val="000A0F6E"/>
    <w:rsid w:val="000A22A2"/>
    <w:rsid w:val="000A2490"/>
    <w:rsid w:val="000B289D"/>
    <w:rsid w:val="000E0DC9"/>
    <w:rsid w:val="000E39B8"/>
    <w:rsid w:val="000E7142"/>
    <w:rsid w:val="00112DFE"/>
    <w:rsid w:val="0011770E"/>
    <w:rsid w:val="00146D3D"/>
    <w:rsid w:val="001470A4"/>
    <w:rsid w:val="00156F54"/>
    <w:rsid w:val="001704D8"/>
    <w:rsid w:val="00176DFE"/>
    <w:rsid w:val="00181E5A"/>
    <w:rsid w:val="001838D3"/>
    <w:rsid w:val="001A0684"/>
    <w:rsid w:val="001A07D0"/>
    <w:rsid w:val="001A4540"/>
    <w:rsid w:val="001B1153"/>
    <w:rsid w:val="001C5DA1"/>
    <w:rsid w:val="001D449E"/>
    <w:rsid w:val="001E17A3"/>
    <w:rsid w:val="001E79BF"/>
    <w:rsid w:val="001F6E22"/>
    <w:rsid w:val="00224A9D"/>
    <w:rsid w:val="00226C35"/>
    <w:rsid w:val="0023002A"/>
    <w:rsid w:val="00237625"/>
    <w:rsid w:val="00242AD0"/>
    <w:rsid w:val="00261591"/>
    <w:rsid w:val="002767B2"/>
    <w:rsid w:val="00284693"/>
    <w:rsid w:val="00297EE5"/>
    <w:rsid w:val="002A2454"/>
    <w:rsid w:val="002B32C5"/>
    <w:rsid w:val="002D057E"/>
    <w:rsid w:val="002E19B2"/>
    <w:rsid w:val="002E5BCE"/>
    <w:rsid w:val="002E6F56"/>
    <w:rsid w:val="00306BB3"/>
    <w:rsid w:val="00332050"/>
    <w:rsid w:val="00336D7C"/>
    <w:rsid w:val="00340803"/>
    <w:rsid w:val="00374018"/>
    <w:rsid w:val="00381657"/>
    <w:rsid w:val="00384FA4"/>
    <w:rsid w:val="00387155"/>
    <w:rsid w:val="003A1F14"/>
    <w:rsid w:val="003B486B"/>
    <w:rsid w:val="003E0E9C"/>
    <w:rsid w:val="003E45F5"/>
    <w:rsid w:val="004139D6"/>
    <w:rsid w:val="00414661"/>
    <w:rsid w:val="00416AC2"/>
    <w:rsid w:val="004247DF"/>
    <w:rsid w:val="00433BF5"/>
    <w:rsid w:val="00434D2A"/>
    <w:rsid w:val="0044217D"/>
    <w:rsid w:val="004428F5"/>
    <w:rsid w:val="00451CB4"/>
    <w:rsid w:val="004616B3"/>
    <w:rsid w:val="00463B9C"/>
    <w:rsid w:val="00466D18"/>
    <w:rsid w:val="00471368"/>
    <w:rsid w:val="0048203E"/>
    <w:rsid w:val="0048305B"/>
    <w:rsid w:val="00483AEB"/>
    <w:rsid w:val="00487B85"/>
    <w:rsid w:val="00490A0A"/>
    <w:rsid w:val="004A1DB6"/>
    <w:rsid w:val="004A434C"/>
    <w:rsid w:val="004B5549"/>
    <w:rsid w:val="004C4997"/>
    <w:rsid w:val="004F0984"/>
    <w:rsid w:val="004F7150"/>
    <w:rsid w:val="004F784D"/>
    <w:rsid w:val="00502DD1"/>
    <w:rsid w:val="00517D98"/>
    <w:rsid w:val="00520D8B"/>
    <w:rsid w:val="0053178A"/>
    <w:rsid w:val="00533666"/>
    <w:rsid w:val="00546BD2"/>
    <w:rsid w:val="00567D13"/>
    <w:rsid w:val="00583B54"/>
    <w:rsid w:val="00586D2C"/>
    <w:rsid w:val="00592DC1"/>
    <w:rsid w:val="00594A4C"/>
    <w:rsid w:val="005B525C"/>
    <w:rsid w:val="005C0FFC"/>
    <w:rsid w:val="005E5EC4"/>
    <w:rsid w:val="00600624"/>
    <w:rsid w:val="006042B1"/>
    <w:rsid w:val="00613ACC"/>
    <w:rsid w:val="00614590"/>
    <w:rsid w:val="00621416"/>
    <w:rsid w:val="0062383D"/>
    <w:rsid w:val="00630EF1"/>
    <w:rsid w:val="00640FD6"/>
    <w:rsid w:val="00672CB3"/>
    <w:rsid w:val="00686DCF"/>
    <w:rsid w:val="006946CA"/>
    <w:rsid w:val="006A047B"/>
    <w:rsid w:val="006A04AF"/>
    <w:rsid w:val="006A3801"/>
    <w:rsid w:val="006A70C3"/>
    <w:rsid w:val="006C3B88"/>
    <w:rsid w:val="006E6890"/>
    <w:rsid w:val="006F2E04"/>
    <w:rsid w:val="007010E0"/>
    <w:rsid w:val="0071385C"/>
    <w:rsid w:val="007217F6"/>
    <w:rsid w:val="007269B8"/>
    <w:rsid w:val="00726E6B"/>
    <w:rsid w:val="0073719F"/>
    <w:rsid w:val="00745E0D"/>
    <w:rsid w:val="00750E60"/>
    <w:rsid w:val="007537A6"/>
    <w:rsid w:val="00783E99"/>
    <w:rsid w:val="007936F8"/>
    <w:rsid w:val="007B408B"/>
    <w:rsid w:val="007C25F1"/>
    <w:rsid w:val="007E4E79"/>
    <w:rsid w:val="007F0891"/>
    <w:rsid w:val="007F5C35"/>
    <w:rsid w:val="00800B3A"/>
    <w:rsid w:val="008211C0"/>
    <w:rsid w:val="0083021F"/>
    <w:rsid w:val="00835F38"/>
    <w:rsid w:val="00847233"/>
    <w:rsid w:val="00850360"/>
    <w:rsid w:val="00853EAE"/>
    <w:rsid w:val="008557EF"/>
    <w:rsid w:val="00862A8F"/>
    <w:rsid w:val="00876C20"/>
    <w:rsid w:val="00880C9B"/>
    <w:rsid w:val="008C131D"/>
    <w:rsid w:val="008D1467"/>
    <w:rsid w:val="008D3009"/>
    <w:rsid w:val="008D38BA"/>
    <w:rsid w:val="008D5C5E"/>
    <w:rsid w:val="00900C84"/>
    <w:rsid w:val="00907988"/>
    <w:rsid w:val="0091178A"/>
    <w:rsid w:val="0091303C"/>
    <w:rsid w:val="0091529D"/>
    <w:rsid w:val="00916555"/>
    <w:rsid w:val="00922104"/>
    <w:rsid w:val="00932543"/>
    <w:rsid w:val="009329A4"/>
    <w:rsid w:val="009414A4"/>
    <w:rsid w:val="00951923"/>
    <w:rsid w:val="0095733E"/>
    <w:rsid w:val="0097228B"/>
    <w:rsid w:val="00982556"/>
    <w:rsid w:val="009902CE"/>
    <w:rsid w:val="009970E9"/>
    <w:rsid w:val="009A0AED"/>
    <w:rsid w:val="009A66E2"/>
    <w:rsid w:val="009B2BB6"/>
    <w:rsid w:val="009B630D"/>
    <w:rsid w:val="009C6025"/>
    <w:rsid w:val="009C7A99"/>
    <w:rsid w:val="009D3F2C"/>
    <w:rsid w:val="009E745C"/>
    <w:rsid w:val="009F6792"/>
    <w:rsid w:val="00A06BD2"/>
    <w:rsid w:val="00A07C8F"/>
    <w:rsid w:val="00A46C72"/>
    <w:rsid w:val="00A5056C"/>
    <w:rsid w:val="00A517D9"/>
    <w:rsid w:val="00A63BEB"/>
    <w:rsid w:val="00A72A2B"/>
    <w:rsid w:val="00A7509F"/>
    <w:rsid w:val="00A95ED6"/>
    <w:rsid w:val="00AC1481"/>
    <w:rsid w:val="00AD0667"/>
    <w:rsid w:val="00AD169D"/>
    <w:rsid w:val="00B00911"/>
    <w:rsid w:val="00B01E1B"/>
    <w:rsid w:val="00B07A98"/>
    <w:rsid w:val="00B171E6"/>
    <w:rsid w:val="00B22F7A"/>
    <w:rsid w:val="00B26930"/>
    <w:rsid w:val="00B40776"/>
    <w:rsid w:val="00B40F91"/>
    <w:rsid w:val="00B42E4A"/>
    <w:rsid w:val="00B440EA"/>
    <w:rsid w:val="00B61660"/>
    <w:rsid w:val="00B63862"/>
    <w:rsid w:val="00B643C2"/>
    <w:rsid w:val="00B676ED"/>
    <w:rsid w:val="00B92160"/>
    <w:rsid w:val="00B938E3"/>
    <w:rsid w:val="00B94922"/>
    <w:rsid w:val="00B94951"/>
    <w:rsid w:val="00BB705C"/>
    <w:rsid w:val="00BE31ED"/>
    <w:rsid w:val="00BF23AB"/>
    <w:rsid w:val="00C22F59"/>
    <w:rsid w:val="00C65DF7"/>
    <w:rsid w:val="00C70B7C"/>
    <w:rsid w:val="00CA3FD9"/>
    <w:rsid w:val="00CA7EEE"/>
    <w:rsid w:val="00CB7E28"/>
    <w:rsid w:val="00CC033D"/>
    <w:rsid w:val="00CC532C"/>
    <w:rsid w:val="00CE7A29"/>
    <w:rsid w:val="00CF4EE4"/>
    <w:rsid w:val="00D05105"/>
    <w:rsid w:val="00D12C85"/>
    <w:rsid w:val="00D228E7"/>
    <w:rsid w:val="00D33D83"/>
    <w:rsid w:val="00D379CE"/>
    <w:rsid w:val="00D45826"/>
    <w:rsid w:val="00D5775D"/>
    <w:rsid w:val="00D72CFE"/>
    <w:rsid w:val="00D801B4"/>
    <w:rsid w:val="00D91EA2"/>
    <w:rsid w:val="00DA3516"/>
    <w:rsid w:val="00DC33CF"/>
    <w:rsid w:val="00DC4BD0"/>
    <w:rsid w:val="00DD57A7"/>
    <w:rsid w:val="00DD5840"/>
    <w:rsid w:val="00DD78C9"/>
    <w:rsid w:val="00DE7D80"/>
    <w:rsid w:val="00DF113A"/>
    <w:rsid w:val="00E01244"/>
    <w:rsid w:val="00E01F74"/>
    <w:rsid w:val="00E319B6"/>
    <w:rsid w:val="00E461AF"/>
    <w:rsid w:val="00E470F5"/>
    <w:rsid w:val="00E50FC8"/>
    <w:rsid w:val="00E63032"/>
    <w:rsid w:val="00E67FC5"/>
    <w:rsid w:val="00E82FFC"/>
    <w:rsid w:val="00E8461B"/>
    <w:rsid w:val="00E96D91"/>
    <w:rsid w:val="00EA4052"/>
    <w:rsid w:val="00EA75B1"/>
    <w:rsid w:val="00EB68E6"/>
    <w:rsid w:val="00EB7EE3"/>
    <w:rsid w:val="00ED2476"/>
    <w:rsid w:val="00ED4F83"/>
    <w:rsid w:val="00EF1DC5"/>
    <w:rsid w:val="00EF334D"/>
    <w:rsid w:val="00EF7669"/>
    <w:rsid w:val="00EF7E2B"/>
    <w:rsid w:val="00F10DA1"/>
    <w:rsid w:val="00F14763"/>
    <w:rsid w:val="00F17DFE"/>
    <w:rsid w:val="00F30872"/>
    <w:rsid w:val="00F31C05"/>
    <w:rsid w:val="00F4659E"/>
    <w:rsid w:val="00F655D1"/>
    <w:rsid w:val="00F76CC8"/>
    <w:rsid w:val="00F81094"/>
    <w:rsid w:val="00F8367E"/>
    <w:rsid w:val="00F92C58"/>
    <w:rsid w:val="00F9755A"/>
    <w:rsid w:val="00FA063A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9F5DE"/>
  <w15:docId w15:val="{A3D6669A-A518-4F6B-8959-4F2B06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01F74"/>
    <w:pPr>
      <w:spacing w:after="200" w:line="276" w:lineRule="auto"/>
    </w:pPr>
    <w:rPr>
      <w:rFonts w:cs="Calibri"/>
      <w:lang w:eastAsia="en-US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uiPriority w:val="99"/>
    <w:rsid w:val="0093254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Golobesedilo">
    <w:name w:val="Plain Text"/>
    <w:basedOn w:val="Navaden"/>
    <w:link w:val="GolobesediloZnak"/>
    <w:uiPriority w:val="99"/>
    <w:rsid w:val="00E6303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E63032"/>
    <w:rPr>
      <w:rFonts w:ascii="Courier New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rsid w:val="00E6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E63032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99"/>
    <w:rsid w:val="00E630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link w:val="BrezrazmikovZnak"/>
    <w:uiPriority w:val="99"/>
    <w:qFormat/>
    <w:rsid w:val="00AD0667"/>
    <w:rPr>
      <w:rFonts w:cs="Calibri"/>
      <w:lang w:eastAsia="en-US"/>
    </w:rPr>
  </w:style>
  <w:style w:type="paragraph" w:styleId="Odstavekseznama">
    <w:name w:val="List Paragraph"/>
    <w:basedOn w:val="Navaden"/>
    <w:uiPriority w:val="99"/>
    <w:qFormat/>
    <w:rsid w:val="00D72CFE"/>
    <w:pPr>
      <w:ind w:left="720"/>
    </w:pPr>
    <w:rPr>
      <w:rFonts w:eastAsia="Times New Roman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99"/>
    <w:locked/>
    <w:rsid w:val="008C131D"/>
    <w:rPr>
      <w:sz w:val="22"/>
      <w:szCs w:val="22"/>
      <w:lang w:val="sl-SI" w:eastAsia="en-US"/>
    </w:rPr>
  </w:style>
  <w:style w:type="paragraph" w:styleId="Glava">
    <w:name w:val="header"/>
    <w:basedOn w:val="Navaden"/>
    <w:link w:val="Glav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7EE3"/>
    <w:rPr>
      <w:rFonts w:cs="Calibri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7EE3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a\Desktop\A-Life-TestniScenarij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A-Life-TestniScenarijTemplate.dotx</Template>
  <TotalTime>5714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Kocbek Bule</dc:creator>
  <cp:lastModifiedBy>Denis Bobovnik</cp:lastModifiedBy>
  <cp:revision>19</cp:revision>
  <dcterms:created xsi:type="dcterms:W3CDTF">2018-01-11T09:07:00Z</dcterms:created>
  <dcterms:modified xsi:type="dcterms:W3CDTF">2018-01-20T08:07:00Z</dcterms:modified>
</cp:coreProperties>
</file>